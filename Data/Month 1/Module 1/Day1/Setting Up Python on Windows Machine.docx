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81A01" w14:textId="77777777" w:rsidR="00952F7D" w:rsidRDefault="005526B1" w:rsidP="00A602AF">
      <w:pPr>
        <w:pStyle w:val="GraphicAnchor"/>
      </w:pPr>
      <w:r w:rsidRPr="00E44B70">
        <w:rPr>
          <w:noProof/>
          <w:lang w:val="en-AU" w:eastAsia="en-AU"/>
        </w:rPr>
        <w:drawing>
          <wp:anchor distT="0" distB="0" distL="114300" distR="114300" simplePos="0" relativeHeight="251665407" behindDoc="1" locked="1" layoutInCell="1" allowOverlap="1" wp14:anchorId="07E3FEAC" wp14:editId="50ADCC9F">
            <wp:simplePos x="0" y="0"/>
            <wp:positionH relativeFrom="margin">
              <wp:posOffset>-466090</wp:posOffset>
            </wp:positionH>
            <wp:positionV relativeFrom="paragraph">
              <wp:posOffset>0</wp:posOffset>
            </wp:positionV>
            <wp:extent cx="6848856" cy="9134856"/>
            <wp:effectExtent l="0" t="0" r="9525" b="0"/>
            <wp:wrapNone/>
            <wp:docPr id="4" name="Picture 4" descr="Decorative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-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856" cy="9134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4B70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68FDC2F" wp14:editId="47FECA8B">
                <wp:simplePos x="0" y="0"/>
                <wp:positionH relativeFrom="column">
                  <wp:posOffset>-466090</wp:posOffset>
                </wp:positionH>
                <wp:positionV relativeFrom="paragraph">
                  <wp:posOffset>2509520</wp:posOffset>
                </wp:positionV>
                <wp:extent cx="5735320" cy="6426200"/>
                <wp:effectExtent l="0" t="0" r="0" b="0"/>
                <wp:wrapNone/>
                <wp:docPr id="2" name="Shape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4CEC" id="Shape" o:spid="_x0000_s1026" alt="Decorative" style="position:absolute;margin-left:-36.7pt;margin-top:197.6pt;width:451.6pt;height:50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" path="m,l21600,14168r,7432l,21600,,xe" fillcolor="#e2b80f [3204]" stroked="f" strokeweight="1pt">
                <v:stroke miterlimit="4" joinstyle="miter"/>
                <v:path arrowok="t" o:extrusionok="f" o:connecttype="custom" o:connectlocs="2867660,3213100;2867660,3213100;2867660,3213100;2867660,3213100" o:connectangles="0,90,180,270"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675"/>
        <w:gridCol w:w="4675"/>
      </w:tblGrid>
      <w:tr w:rsidR="00A602AF" w14:paraId="21C8AFBA" w14:textId="77777777" w:rsidTr="00F55AB1">
        <w:trPr>
          <w:trHeight w:val="2341"/>
        </w:trPr>
        <w:tc>
          <w:tcPr>
            <w:tcW w:w="9350" w:type="dxa"/>
            <w:gridSpan w:val="2"/>
            <w:vAlign w:val="center"/>
          </w:tcPr>
          <w:p w14:paraId="093A6F33" w14:textId="77777777" w:rsidR="00A602AF" w:rsidRPr="00A602AF" w:rsidRDefault="00000000" w:rsidP="00F55AB1">
            <w:pPr>
              <w:pStyle w:val="Heading1"/>
            </w:pPr>
            <w:sdt>
              <w:sdtPr>
                <w:id w:val="-882248462"/>
                <w:placeholder>
                  <w:docPart w:val="B49B37CE899C4EE682706138D4F55D63"/>
                </w:placeholder>
                <w:temporary/>
                <w:showingPlcHdr/>
                <w15:appearance w15:val="hidden"/>
              </w:sdtPr>
              <w:sdtContent>
                <w:r w:rsidR="00F55AB1">
                  <w:t>Q3 budget report</w:t>
                </w:r>
              </w:sdtContent>
            </w:sdt>
          </w:p>
        </w:tc>
      </w:tr>
      <w:tr w:rsidR="0068475B" w14:paraId="124C1766" w14:textId="77777777" w:rsidTr="0068475B">
        <w:trPr>
          <w:trHeight w:val="3108"/>
        </w:trPr>
        <w:tc>
          <w:tcPr>
            <w:tcW w:w="4675" w:type="dxa"/>
            <w:vAlign w:val="center"/>
          </w:tcPr>
          <w:p w14:paraId="2B0A2EE4" w14:textId="77777777" w:rsidR="0068475B" w:rsidRDefault="0068475B" w:rsidP="00F55AB1"/>
        </w:tc>
        <w:tc>
          <w:tcPr>
            <w:tcW w:w="4675" w:type="dxa"/>
            <w:vMerge w:val="restart"/>
          </w:tcPr>
          <w:p w14:paraId="40B59CC5" w14:textId="77777777" w:rsidR="0068475B" w:rsidRDefault="0068475B"/>
        </w:tc>
      </w:tr>
      <w:tr w:rsidR="0068475B" w14:paraId="2E8711A5" w14:textId="77777777" w:rsidTr="00052357">
        <w:trPr>
          <w:trHeight w:val="2441"/>
        </w:trPr>
        <w:sdt>
          <w:sdtPr>
            <w:id w:val="-1259679674"/>
            <w:placeholder>
              <w:docPart w:val="7A59D79B4F6A46FA9340767687A933AC"/>
            </w:placeholder>
            <w15:appearance w15:val="hidden"/>
          </w:sdtPr>
          <w:sdtContent>
            <w:tc>
              <w:tcPr>
                <w:tcW w:w="4675" w:type="dxa"/>
                <w:vAlign w:val="bottom"/>
              </w:tcPr>
              <w:p w14:paraId="6995C05F" w14:textId="77777777" w:rsidR="002C254E" w:rsidRDefault="002C254E" w:rsidP="002C254E">
                <w:pPr>
                  <w:pStyle w:val="Logotext"/>
                </w:pPr>
              </w:p>
              <w:p w14:paraId="31438CF1" w14:textId="77777777" w:rsidR="002C254E" w:rsidRDefault="002C254E" w:rsidP="002C254E">
                <w:pPr>
                  <w:pStyle w:val="Logotext"/>
                </w:pPr>
              </w:p>
              <w:p w14:paraId="404ADCA1" w14:textId="77777777" w:rsidR="002C254E" w:rsidRDefault="002C254E" w:rsidP="002C254E">
                <w:pPr>
                  <w:pStyle w:val="Logotext"/>
                </w:pPr>
              </w:p>
              <w:p w14:paraId="7015D686" w14:textId="0782CEF9" w:rsidR="002C254E" w:rsidRDefault="002C254E" w:rsidP="002C254E">
                <w:pPr>
                  <w:pStyle w:val="Logotext"/>
                </w:pPr>
                <w:r>
                  <w:t>Step by Step to</w:t>
                </w:r>
              </w:p>
              <w:p w14:paraId="4A8A7113" w14:textId="77777777" w:rsidR="002C254E" w:rsidRDefault="002C254E" w:rsidP="002C254E">
                <w:pPr>
                  <w:pStyle w:val="Logotext"/>
                </w:pPr>
                <w:r>
                  <w:t xml:space="preserve">Install Python on </w:t>
                </w:r>
              </w:p>
              <w:p w14:paraId="4E8F7809" w14:textId="507658D9" w:rsidR="0068475B" w:rsidRPr="00E44B70" w:rsidRDefault="002C254E" w:rsidP="002C254E">
                <w:pPr>
                  <w:pStyle w:val="Logotext"/>
                </w:pPr>
                <w:r>
                  <w:t>Windows Machine</w:t>
                </w:r>
              </w:p>
            </w:tc>
          </w:sdtContent>
        </w:sdt>
        <w:tc>
          <w:tcPr>
            <w:tcW w:w="4675" w:type="dxa"/>
            <w:vMerge/>
          </w:tcPr>
          <w:p w14:paraId="70FCD512" w14:textId="77777777" w:rsidR="0068475B" w:rsidRDefault="0068475B"/>
        </w:tc>
      </w:tr>
      <w:tr w:rsidR="0068475B" w14:paraId="05C4B287" w14:textId="77777777" w:rsidTr="0068475B">
        <w:trPr>
          <w:trHeight w:val="3319"/>
        </w:trPr>
        <w:tc>
          <w:tcPr>
            <w:tcW w:w="4675" w:type="dxa"/>
            <w:vAlign w:val="center"/>
          </w:tcPr>
          <w:p w14:paraId="0EBCB565" w14:textId="77777777" w:rsidR="0068475B" w:rsidRPr="00E44B70" w:rsidRDefault="0068475B" w:rsidP="00F55AB1">
            <w:pPr>
              <w:rPr>
                <w:noProof/>
                <w:lang w:val="en-AU" w:eastAsia="en-AU"/>
              </w:rPr>
            </w:pPr>
          </w:p>
        </w:tc>
        <w:tc>
          <w:tcPr>
            <w:tcW w:w="4675" w:type="dxa"/>
            <w:vMerge/>
          </w:tcPr>
          <w:p w14:paraId="78879DFC" w14:textId="77777777" w:rsidR="0068475B" w:rsidRDefault="0068475B"/>
        </w:tc>
      </w:tr>
      <w:tr w:rsidR="00A602AF" w14:paraId="303BE0DF" w14:textId="77777777" w:rsidTr="00F55AB1">
        <w:trPr>
          <w:trHeight w:val="2718"/>
        </w:trPr>
        <w:tc>
          <w:tcPr>
            <w:tcW w:w="4675" w:type="dxa"/>
          </w:tcPr>
          <w:p w14:paraId="612BFE45" w14:textId="12FEF2D8" w:rsidR="00A602AF" w:rsidRDefault="00A602AF" w:rsidP="00F55AB1">
            <w:pPr>
              <w:pStyle w:val="Heading2"/>
            </w:pPr>
          </w:p>
        </w:tc>
        <w:tc>
          <w:tcPr>
            <w:tcW w:w="4675" w:type="dxa"/>
          </w:tcPr>
          <w:p w14:paraId="6FC69480" w14:textId="77777777" w:rsidR="00A602AF" w:rsidRDefault="00A602AF"/>
        </w:tc>
      </w:tr>
    </w:tbl>
    <w:p w14:paraId="042E93EC" w14:textId="77777777" w:rsidR="00A602AF" w:rsidRDefault="00A602AF"/>
    <w:p w14:paraId="1B4D1D78" w14:textId="77777777" w:rsidR="005F6DBF" w:rsidRPr="005F6DBF" w:rsidRDefault="005F6DBF" w:rsidP="005F6DBF">
      <w:pPr>
        <w:rPr>
          <w:rFonts w:ascii="Verdana" w:hAnsi="Verdana"/>
          <w:b/>
          <w:bCs/>
          <w:lang w:val="en-IN"/>
        </w:rPr>
      </w:pPr>
      <w:r w:rsidRPr="005F6DBF">
        <w:rPr>
          <w:rFonts w:ascii="Verdana" w:hAnsi="Verdana"/>
          <w:b/>
          <w:bCs/>
          <w:lang w:val="en-IN"/>
        </w:rPr>
        <w:t>Step 1: Downloading and Installing Python</w:t>
      </w:r>
    </w:p>
    <w:p w14:paraId="787043D5" w14:textId="77777777" w:rsidR="005F6DBF" w:rsidRPr="005F6DBF" w:rsidRDefault="005F6DBF" w:rsidP="005F6DBF">
      <w:pPr>
        <w:numPr>
          <w:ilvl w:val="0"/>
          <w:numId w:val="5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b/>
          <w:bCs/>
          <w:lang w:val="en-IN"/>
        </w:rPr>
        <w:t>Go to the Official Python Website:</w:t>
      </w:r>
    </w:p>
    <w:p w14:paraId="05E727E9" w14:textId="77777777" w:rsidR="005F6DBF" w:rsidRPr="005F6DBF" w:rsidRDefault="005F6DBF" w:rsidP="005F6DBF">
      <w:pPr>
        <w:numPr>
          <w:ilvl w:val="1"/>
          <w:numId w:val="5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Visit </w:t>
      </w:r>
      <w:hyperlink r:id="rId12" w:tgtFrame="_new" w:history="1">
        <w:r w:rsidRPr="005F6DBF">
          <w:rPr>
            <w:rStyle w:val="Hyperlink"/>
            <w:rFonts w:ascii="Verdana" w:hAnsi="Verdana"/>
            <w:lang w:val="en-IN"/>
          </w:rPr>
          <w:t>Python Official Website</w:t>
        </w:r>
      </w:hyperlink>
      <w:r w:rsidRPr="005F6DBF">
        <w:rPr>
          <w:rFonts w:ascii="Verdana" w:hAnsi="Verdana"/>
          <w:lang w:val="en-IN"/>
        </w:rPr>
        <w:t>.</w:t>
      </w:r>
    </w:p>
    <w:p w14:paraId="0FF2CDEB" w14:textId="77777777" w:rsidR="005F6DBF" w:rsidRPr="005F6DBF" w:rsidRDefault="005F6DBF" w:rsidP="005F6DBF">
      <w:pPr>
        <w:numPr>
          <w:ilvl w:val="1"/>
          <w:numId w:val="5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Click on the </w:t>
      </w:r>
      <w:r w:rsidRPr="005F6DBF">
        <w:rPr>
          <w:rFonts w:ascii="Verdana" w:hAnsi="Verdana"/>
          <w:b/>
          <w:bCs/>
          <w:lang w:val="en-IN"/>
        </w:rPr>
        <w:t>"Download Python"</w:t>
      </w:r>
      <w:r w:rsidRPr="005F6DBF">
        <w:rPr>
          <w:rFonts w:ascii="Verdana" w:hAnsi="Verdana"/>
          <w:lang w:val="en-IN"/>
        </w:rPr>
        <w:t xml:space="preserve"> button (latest version).</w:t>
      </w:r>
    </w:p>
    <w:p w14:paraId="70D273A7" w14:textId="77777777" w:rsidR="005F6DBF" w:rsidRPr="005F6DBF" w:rsidRDefault="005F6DBF" w:rsidP="005F6DBF">
      <w:pPr>
        <w:numPr>
          <w:ilvl w:val="0"/>
          <w:numId w:val="5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b/>
          <w:bCs/>
          <w:lang w:val="en-IN"/>
        </w:rPr>
        <w:t>Run the Installer:</w:t>
      </w:r>
    </w:p>
    <w:p w14:paraId="54ABD237" w14:textId="77777777" w:rsidR="005F6DBF" w:rsidRPr="005F6DBF" w:rsidRDefault="005F6DBF" w:rsidP="005F6DBF">
      <w:pPr>
        <w:numPr>
          <w:ilvl w:val="1"/>
          <w:numId w:val="5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Double-click the downloaded file.</w:t>
      </w:r>
    </w:p>
    <w:p w14:paraId="5EAC6E42" w14:textId="77777777" w:rsidR="005F6DBF" w:rsidRPr="005F6DBF" w:rsidRDefault="005F6DBF" w:rsidP="005F6DBF">
      <w:pPr>
        <w:numPr>
          <w:ilvl w:val="1"/>
          <w:numId w:val="5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b/>
          <w:bCs/>
          <w:lang w:val="en-IN"/>
        </w:rPr>
        <w:t>Check the box "Add Python to PATH"</w:t>
      </w:r>
      <w:r w:rsidRPr="005F6DBF">
        <w:rPr>
          <w:rFonts w:ascii="Verdana" w:hAnsi="Verdana"/>
          <w:lang w:val="en-IN"/>
        </w:rPr>
        <w:t>.</w:t>
      </w:r>
    </w:p>
    <w:p w14:paraId="180EB17F" w14:textId="77777777" w:rsidR="005F6DBF" w:rsidRPr="005F6DBF" w:rsidRDefault="005F6DBF" w:rsidP="005F6DBF">
      <w:pPr>
        <w:numPr>
          <w:ilvl w:val="1"/>
          <w:numId w:val="5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Click on </w:t>
      </w:r>
      <w:r w:rsidRPr="005F6DBF">
        <w:rPr>
          <w:rFonts w:ascii="Verdana" w:hAnsi="Verdana"/>
          <w:b/>
          <w:bCs/>
          <w:lang w:val="en-IN"/>
        </w:rPr>
        <w:t>"Install Now"</w:t>
      </w:r>
      <w:r w:rsidRPr="005F6DBF">
        <w:rPr>
          <w:rFonts w:ascii="Verdana" w:hAnsi="Verdana"/>
          <w:lang w:val="en-IN"/>
        </w:rPr>
        <w:t>.</w:t>
      </w:r>
    </w:p>
    <w:p w14:paraId="06BC0E9C" w14:textId="77777777" w:rsidR="005F6DBF" w:rsidRPr="005F6DBF" w:rsidRDefault="005F6DBF" w:rsidP="005F6DBF">
      <w:pPr>
        <w:numPr>
          <w:ilvl w:val="0"/>
          <w:numId w:val="5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b/>
          <w:bCs/>
          <w:lang w:val="en-IN"/>
        </w:rPr>
        <w:t>Verify Python Installation:</w:t>
      </w:r>
    </w:p>
    <w:p w14:paraId="7789365C" w14:textId="77777777" w:rsidR="005F6DBF" w:rsidRPr="005F6DBF" w:rsidRDefault="005F6DBF" w:rsidP="005F6DBF">
      <w:pPr>
        <w:numPr>
          <w:ilvl w:val="1"/>
          <w:numId w:val="5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Open </w:t>
      </w:r>
      <w:r w:rsidRPr="005F6DBF">
        <w:rPr>
          <w:rFonts w:ascii="Verdana" w:hAnsi="Verdana"/>
          <w:b/>
          <w:bCs/>
          <w:lang w:val="en-IN"/>
        </w:rPr>
        <w:t>Command Prompt (CMD)</w:t>
      </w:r>
      <w:r w:rsidRPr="005F6DBF">
        <w:rPr>
          <w:rFonts w:ascii="Verdana" w:hAnsi="Verdana"/>
          <w:lang w:val="en-IN"/>
        </w:rPr>
        <w:t>.</w:t>
      </w:r>
    </w:p>
    <w:p w14:paraId="65F75065" w14:textId="77777777" w:rsidR="005F6DBF" w:rsidRPr="005F6DBF" w:rsidRDefault="005F6DBF" w:rsidP="005F6DBF">
      <w:pPr>
        <w:numPr>
          <w:ilvl w:val="1"/>
          <w:numId w:val="5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Run the command:</w:t>
      </w:r>
    </w:p>
    <w:p w14:paraId="5BD41EF6" w14:textId="77777777" w:rsidR="005F6DBF" w:rsidRPr="005F6DBF" w:rsidRDefault="005F6DBF" w:rsidP="005F6DBF">
      <w:p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bash</w:t>
      </w:r>
    </w:p>
    <w:p w14:paraId="73B4AF43" w14:textId="77777777" w:rsidR="005F6DBF" w:rsidRPr="005F6DBF" w:rsidRDefault="005F6DBF" w:rsidP="005F6DBF">
      <w:pPr>
        <w:rPr>
          <w:rFonts w:ascii="Verdana" w:hAnsi="Verdana"/>
          <w:lang w:val="en-IN"/>
        </w:rPr>
      </w:pPr>
      <w:proofErr w:type="spellStart"/>
      <w:r w:rsidRPr="005F6DBF">
        <w:rPr>
          <w:rFonts w:ascii="Verdana" w:hAnsi="Verdana"/>
          <w:lang w:val="en-IN"/>
        </w:rPr>
        <w:t>CopyEdit</w:t>
      </w:r>
      <w:proofErr w:type="spellEnd"/>
    </w:p>
    <w:p w14:paraId="75B48CC1" w14:textId="77777777" w:rsidR="005F6DBF" w:rsidRPr="005F6DBF" w:rsidRDefault="005F6DBF" w:rsidP="005F6DBF">
      <w:p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python --version</w:t>
      </w:r>
    </w:p>
    <w:p w14:paraId="2A88CC37" w14:textId="77777777" w:rsidR="005F6DBF" w:rsidRPr="005F6DBF" w:rsidRDefault="005F6DBF" w:rsidP="005F6DBF">
      <w:pPr>
        <w:numPr>
          <w:ilvl w:val="1"/>
          <w:numId w:val="5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It should display the installed Python version.</w:t>
      </w:r>
    </w:p>
    <w:p w14:paraId="5D0F1672" w14:textId="77777777" w:rsidR="005F6DBF" w:rsidRPr="005F6DBF" w:rsidRDefault="005F6DBF" w:rsidP="005F6DBF">
      <w:p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pict w14:anchorId="3E7C6315">
          <v:rect id="_x0000_i1106" style="width:0;height:1.5pt" o:hralign="center" o:hrstd="t" o:hr="t" fillcolor="#a0a0a0" stroked="f"/>
        </w:pict>
      </w:r>
    </w:p>
    <w:p w14:paraId="26DD03A9" w14:textId="77777777" w:rsidR="005F6DBF" w:rsidRPr="005F6DBF" w:rsidRDefault="005F6DBF" w:rsidP="005F6DBF">
      <w:pPr>
        <w:rPr>
          <w:rFonts w:ascii="Verdana" w:hAnsi="Verdana"/>
          <w:b/>
          <w:bCs/>
          <w:lang w:val="en-IN"/>
        </w:rPr>
      </w:pPr>
      <w:r w:rsidRPr="005F6DBF">
        <w:rPr>
          <w:rFonts w:ascii="Verdana" w:hAnsi="Verdana"/>
          <w:b/>
          <w:bCs/>
          <w:lang w:val="en-IN"/>
        </w:rPr>
        <w:t>Step 2: Setting Up Python with PyCharm</w:t>
      </w:r>
    </w:p>
    <w:p w14:paraId="07E2219F" w14:textId="77777777" w:rsidR="005F6DBF" w:rsidRPr="005F6DBF" w:rsidRDefault="005F6DBF" w:rsidP="005F6DBF">
      <w:pPr>
        <w:numPr>
          <w:ilvl w:val="0"/>
          <w:numId w:val="6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b/>
          <w:bCs/>
          <w:lang w:val="en-IN"/>
        </w:rPr>
        <w:t>Download and Install PyCharm:</w:t>
      </w:r>
    </w:p>
    <w:p w14:paraId="09307F39" w14:textId="77777777" w:rsidR="005F6DBF" w:rsidRPr="005F6DBF" w:rsidRDefault="005F6DBF" w:rsidP="005F6DBF">
      <w:pPr>
        <w:numPr>
          <w:ilvl w:val="1"/>
          <w:numId w:val="6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Visit </w:t>
      </w:r>
      <w:hyperlink r:id="rId13" w:tgtFrame="_new" w:history="1">
        <w:r w:rsidRPr="005F6DBF">
          <w:rPr>
            <w:rStyle w:val="Hyperlink"/>
            <w:rFonts w:ascii="Verdana" w:hAnsi="Verdana"/>
            <w:lang w:val="en-IN"/>
          </w:rPr>
          <w:t>JetBrains PyCharm Download Page</w:t>
        </w:r>
      </w:hyperlink>
      <w:r w:rsidRPr="005F6DBF">
        <w:rPr>
          <w:rFonts w:ascii="Verdana" w:hAnsi="Verdana"/>
          <w:lang w:val="en-IN"/>
        </w:rPr>
        <w:t>.</w:t>
      </w:r>
    </w:p>
    <w:p w14:paraId="248D5280" w14:textId="77777777" w:rsidR="005F6DBF" w:rsidRPr="005F6DBF" w:rsidRDefault="005F6DBF" w:rsidP="005F6DBF">
      <w:pPr>
        <w:numPr>
          <w:ilvl w:val="1"/>
          <w:numId w:val="6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Choose the </w:t>
      </w:r>
      <w:r w:rsidRPr="005F6DBF">
        <w:rPr>
          <w:rFonts w:ascii="Verdana" w:hAnsi="Verdana"/>
          <w:b/>
          <w:bCs/>
          <w:lang w:val="en-IN"/>
        </w:rPr>
        <w:t>Community Edition</w:t>
      </w:r>
      <w:r w:rsidRPr="005F6DBF">
        <w:rPr>
          <w:rFonts w:ascii="Verdana" w:hAnsi="Verdana"/>
          <w:lang w:val="en-IN"/>
        </w:rPr>
        <w:t xml:space="preserve"> (Free).</w:t>
      </w:r>
    </w:p>
    <w:p w14:paraId="5CA2B318" w14:textId="77777777" w:rsidR="005F6DBF" w:rsidRPr="005F6DBF" w:rsidRDefault="005F6DBF" w:rsidP="005F6DBF">
      <w:pPr>
        <w:numPr>
          <w:ilvl w:val="1"/>
          <w:numId w:val="6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Run the installer and complete the setup.</w:t>
      </w:r>
    </w:p>
    <w:p w14:paraId="68BD7B34" w14:textId="77777777" w:rsidR="005F6DBF" w:rsidRPr="005F6DBF" w:rsidRDefault="005F6DBF" w:rsidP="005F6DBF">
      <w:pPr>
        <w:numPr>
          <w:ilvl w:val="0"/>
          <w:numId w:val="6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b/>
          <w:bCs/>
          <w:lang w:val="en-IN"/>
        </w:rPr>
        <w:t>Configure PyCharm:</w:t>
      </w:r>
    </w:p>
    <w:p w14:paraId="482C71C7" w14:textId="77777777" w:rsidR="005F6DBF" w:rsidRPr="005F6DBF" w:rsidRDefault="005F6DBF" w:rsidP="005F6DBF">
      <w:pPr>
        <w:numPr>
          <w:ilvl w:val="1"/>
          <w:numId w:val="6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Launch PyCharm.</w:t>
      </w:r>
    </w:p>
    <w:p w14:paraId="6C15AABE" w14:textId="77777777" w:rsidR="005F6DBF" w:rsidRPr="005F6DBF" w:rsidRDefault="005F6DBF" w:rsidP="005F6DBF">
      <w:pPr>
        <w:numPr>
          <w:ilvl w:val="1"/>
          <w:numId w:val="6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Click on </w:t>
      </w:r>
      <w:r w:rsidRPr="005F6DBF">
        <w:rPr>
          <w:rFonts w:ascii="Verdana" w:hAnsi="Verdana"/>
          <w:b/>
          <w:bCs/>
          <w:lang w:val="en-IN"/>
        </w:rPr>
        <w:t>"New Project"</w:t>
      </w:r>
      <w:r w:rsidRPr="005F6DBF">
        <w:rPr>
          <w:rFonts w:ascii="Verdana" w:hAnsi="Verdana"/>
          <w:lang w:val="en-IN"/>
        </w:rPr>
        <w:t>.</w:t>
      </w:r>
    </w:p>
    <w:p w14:paraId="164437DB" w14:textId="77777777" w:rsidR="005F6DBF" w:rsidRPr="005F6DBF" w:rsidRDefault="005F6DBF" w:rsidP="005F6DBF">
      <w:pPr>
        <w:numPr>
          <w:ilvl w:val="1"/>
          <w:numId w:val="6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Choose </w:t>
      </w:r>
      <w:r w:rsidRPr="005F6DBF">
        <w:rPr>
          <w:rFonts w:ascii="Verdana" w:hAnsi="Verdana"/>
          <w:b/>
          <w:bCs/>
          <w:lang w:val="en-IN"/>
        </w:rPr>
        <w:t>"Python"</w:t>
      </w:r>
      <w:r w:rsidRPr="005F6DBF">
        <w:rPr>
          <w:rFonts w:ascii="Verdana" w:hAnsi="Verdana"/>
          <w:lang w:val="en-IN"/>
        </w:rPr>
        <w:t xml:space="preserve"> as the project type.</w:t>
      </w:r>
    </w:p>
    <w:p w14:paraId="521F97B6" w14:textId="77777777" w:rsidR="005F6DBF" w:rsidRPr="005F6DBF" w:rsidRDefault="005F6DBF" w:rsidP="005F6DBF">
      <w:pPr>
        <w:numPr>
          <w:ilvl w:val="1"/>
          <w:numId w:val="6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Select </w:t>
      </w:r>
      <w:r w:rsidRPr="005F6DBF">
        <w:rPr>
          <w:rFonts w:ascii="Verdana" w:hAnsi="Verdana"/>
          <w:b/>
          <w:bCs/>
          <w:lang w:val="en-IN"/>
        </w:rPr>
        <w:t>"Virtual Environment"</w:t>
      </w:r>
      <w:r w:rsidRPr="005F6DBF">
        <w:rPr>
          <w:rFonts w:ascii="Verdana" w:hAnsi="Verdana"/>
          <w:lang w:val="en-IN"/>
        </w:rPr>
        <w:t xml:space="preserve"> (recommended).</w:t>
      </w:r>
    </w:p>
    <w:p w14:paraId="210C0214" w14:textId="77777777" w:rsidR="005F6DBF" w:rsidRPr="005F6DBF" w:rsidRDefault="005F6DBF" w:rsidP="005F6DBF">
      <w:pPr>
        <w:numPr>
          <w:ilvl w:val="1"/>
          <w:numId w:val="6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Set the location for your project.</w:t>
      </w:r>
    </w:p>
    <w:p w14:paraId="64B86E63" w14:textId="77777777" w:rsidR="005F6DBF" w:rsidRPr="005F6DBF" w:rsidRDefault="005F6DBF" w:rsidP="005F6DBF">
      <w:pPr>
        <w:numPr>
          <w:ilvl w:val="0"/>
          <w:numId w:val="6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b/>
          <w:bCs/>
          <w:lang w:val="en-IN"/>
        </w:rPr>
        <w:t>Creating Your First Python File:</w:t>
      </w:r>
    </w:p>
    <w:p w14:paraId="126FC3DA" w14:textId="77777777" w:rsidR="005F6DBF" w:rsidRPr="005F6DBF" w:rsidRDefault="005F6DBF" w:rsidP="005F6DBF">
      <w:pPr>
        <w:numPr>
          <w:ilvl w:val="1"/>
          <w:numId w:val="6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Right-click the project folder and select </w:t>
      </w:r>
      <w:r w:rsidRPr="005F6DBF">
        <w:rPr>
          <w:rFonts w:ascii="Verdana" w:hAnsi="Verdana"/>
          <w:b/>
          <w:bCs/>
          <w:lang w:val="en-IN"/>
        </w:rPr>
        <w:t>"New &gt; Python File"</w:t>
      </w:r>
      <w:r w:rsidRPr="005F6DBF">
        <w:rPr>
          <w:rFonts w:ascii="Verdana" w:hAnsi="Verdana"/>
          <w:lang w:val="en-IN"/>
        </w:rPr>
        <w:t>.</w:t>
      </w:r>
    </w:p>
    <w:p w14:paraId="64B94DA5" w14:textId="77777777" w:rsidR="005F6DBF" w:rsidRPr="005F6DBF" w:rsidRDefault="005F6DBF" w:rsidP="005F6DBF">
      <w:pPr>
        <w:numPr>
          <w:ilvl w:val="1"/>
          <w:numId w:val="6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Name the file (e.g., hello_world.py).</w:t>
      </w:r>
    </w:p>
    <w:p w14:paraId="33E4AFC6" w14:textId="77777777" w:rsidR="005F6DBF" w:rsidRPr="005F6DBF" w:rsidRDefault="005F6DBF" w:rsidP="005F6DBF">
      <w:pPr>
        <w:numPr>
          <w:ilvl w:val="1"/>
          <w:numId w:val="6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Write your first program:</w:t>
      </w:r>
    </w:p>
    <w:p w14:paraId="673809EE" w14:textId="77777777" w:rsidR="005F6DBF" w:rsidRPr="005F6DBF" w:rsidRDefault="005F6DBF" w:rsidP="005F6DBF">
      <w:p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python</w:t>
      </w:r>
    </w:p>
    <w:p w14:paraId="6BE1E8D8" w14:textId="77777777" w:rsidR="005F6DBF" w:rsidRPr="005F6DBF" w:rsidRDefault="005F6DBF" w:rsidP="005F6DBF">
      <w:pPr>
        <w:rPr>
          <w:rFonts w:ascii="Verdana" w:hAnsi="Verdana"/>
          <w:lang w:val="en-IN"/>
        </w:rPr>
      </w:pPr>
      <w:proofErr w:type="spellStart"/>
      <w:r w:rsidRPr="005F6DBF">
        <w:rPr>
          <w:rFonts w:ascii="Verdana" w:hAnsi="Verdana"/>
          <w:lang w:val="en-IN"/>
        </w:rPr>
        <w:t>CopyEdit</w:t>
      </w:r>
      <w:proofErr w:type="spellEnd"/>
    </w:p>
    <w:p w14:paraId="54AE8A33" w14:textId="77777777" w:rsidR="005F6DBF" w:rsidRPr="005F6DBF" w:rsidRDefault="005F6DBF" w:rsidP="005F6DBF">
      <w:pPr>
        <w:rPr>
          <w:rFonts w:ascii="Verdana" w:hAnsi="Verdana"/>
          <w:lang w:val="en-IN"/>
        </w:rPr>
      </w:pPr>
      <w:proofErr w:type="gramStart"/>
      <w:r w:rsidRPr="005F6DBF">
        <w:rPr>
          <w:rFonts w:ascii="Verdana" w:hAnsi="Verdana"/>
          <w:lang w:val="en-IN"/>
        </w:rPr>
        <w:t>print(</w:t>
      </w:r>
      <w:proofErr w:type="gramEnd"/>
      <w:r w:rsidRPr="005F6DBF">
        <w:rPr>
          <w:rFonts w:ascii="Verdana" w:hAnsi="Verdana"/>
          <w:lang w:val="en-IN"/>
        </w:rPr>
        <w:t>"Hello, World!")</w:t>
      </w:r>
    </w:p>
    <w:p w14:paraId="46F89760" w14:textId="77777777" w:rsidR="005F6DBF" w:rsidRPr="005F6DBF" w:rsidRDefault="005F6DBF" w:rsidP="005F6DBF">
      <w:pPr>
        <w:numPr>
          <w:ilvl w:val="1"/>
          <w:numId w:val="6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Run the program by clicking the </w:t>
      </w:r>
      <w:r w:rsidRPr="005F6DBF">
        <w:rPr>
          <w:rFonts w:ascii="Verdana" w:hAnsi="Verdana"/>
          <w:b/>
          <w:bCs/>
          <w:lang w:val="en-IN"/>
        </w:rPr>
        <w:t>"Run"</w:t>
      </w:r>
      <w:r w:rsidRPr="005F6DBF">
        <w:rPr>
          <w:rFonts w:ascii="Verdana" w:hAnsi="Verdana"/>
          <w:lang w:val="en-IN"/>
        </w:rPr>
        <w:t xml:space="preserve"> button.</w:t>
      </w:r>
    </w:p>
    <w:p w14:paraId="49D41757" w14:textId="77777777" w:rsidR="005F6DBF" w:rsidRPr="005F6DBF" w:rsidRDefault="005F6DBF" w:rsidP="005F6DBF">
      <w:p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pict w14:anchorId="44F1F379">
          <v:rect id="_x0000_i1107" style="width:0;height:1.5pt" o:hralign="center" o:hrstd="t" o:hr="t" fillcolor="#a0a0a0" stroked="f"/>
        </w:pict>
      </w:r>
    </w:p>
    <w:p w14:paraId="689039CC" w14:textId="77777777" w:rsidR="005F6DBF" w:rsidRPr="005F6DBF" w:rsidRDefault="005F6DBF" w:rsidP="005F6DBF">
      <w:pPr>
        <w:rPr>
          <w:rFonts w:ascii="Verdana" w:hAnsi="Verdana"/>
          <w:b/>
          <w:bCs/>
          <w:lang w:val="en-IN"/>
        </w:rPr>
      </w:pPr>
      <w:r w:rsidRPr="005F6DBF">
        <w:rPr>
          <w:rFonts w:ascii="Verdana" w:hAnsi="Verdana"/>
          <w:b/>
          <w:bCs/>
          <w:lang w:val="en-IN"/>
        </w:rPr>
        <w:t>Step 3: Setting Up Python with Visual Studio Code (VS Code)</w:t>
      </w:r>
    </w:p>
    <w:p w14:paraId="0006351C" w14:textId="77777777" w:rsidR="005F6DBF" w:rsidRPr="005F6DBF" w:rsidRDefault="005F6DBF" w:rsidP="005F6DBF">
      <w:pPr>
        <w:numPr>
          <w:ilvl w:val="0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b/>
          <w:bCs/>
          <w:lang w:val="en-IN"/>
        </w:rPr>
        <w:t>Download and Install VS Code:</w:t>
      </w:r>
    </w:p>
    <w:p w14:paraId="0930192A" w14:textId="77777777" w:rsidR="005F6DBF" w:rsidRPr="005F6DBF" w:rsidRDefault="005F6DBF" w:rsidP="005F6DBF">
      <w:pPr>
        <w:numPr>
          <w:ilvl w:val="1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Visit </w:t>
      </w:r>
      <w:hyperlink r:id="rId14" w:tgtFrame="_new" w:history="1">
        <w:r w:rsidRPr="005F6DBF">
          <w:rPr>
            <w:rStyle w:val="Hyperlink"/>
            <w:rFonts w:ascii="Verdana" w:hAnsi="Verdana"/>
            <w:lang w:val="en-IN"/>
          </w:rPr>
          <w:t>Visual Studio Code Download Page</w:t>
        </w:r>
      </w:hyperlink>
      <w:r w:rsidRPr="005F6DBF">
        <w:rPr>
          <w:rFonts w:ascii="Verdana" w:hAnsi="Verdana"/>
          <w:lang w:val="en-IN"/>
        </w:rPr>
        <w:t>.</w:t>
      </w:r>
    </w:p>
    <w:p w14:paraId="15421742" w14:textId="77777777" w:rsidR="005F6DBF" w:rsidRPr="005F6DBF" w:rsidRDefault="005F6DBF" w:rsidP="005F6DBF">
      <w:pPr>
        <w:numPr>
          <w:ilvl w:val="1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Download and install the </w:t>
      </w:r>
      <w:r w:rsidRPr="005F6DBF">
        <w:rPr>
          <w:rFonts w:ascii="Verdana" w:hAnsi="Verdana"/>
          <w:b/>
          <w:bCs/>
          <w:lang w:val="en-IN"/>
        </w:rPr>
        <w:t>Windows version</w:t>
      </w:r>
      <w:r w:rsidRPr="005F6DBF">
        <w:rPr>
          <w:rFonts w:ascii="Verdana" w:hAnsi="Verdana"/>
          <w:lang w:val="en-IN"/>
        </w:rPr>
        <w:t>.</w:t>
      </w:r>
    </w:p>
    <w:p w14:paraId="23830C8C" w14:textId="77777777" w:rsidR="005F6DBF" w:rsidRPr="005F6DBF" w:rsidRDefault="005F6DBF" w:rsidP="005F6DBF">
      <w:pPr>
        <w:numPr>
          <w:ilvl w:val="0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b/>
          <w:bCs/>
          <w:lang w:val="en-IN"/>
        </w:rPr>
        <w:t>Install Python Extension:</w:t>
      </w:r>
    </w:p>
    <w:p w14:paraId="758528C6" w14:textId="77777777" w:rsidR="005F6DBF" w:rsidRPr="005F6DBF" w:rsidRDefault="005F6DBF" w:rsidP="005F6DBF">
      <w:pPr>
        <w:numPr>
          <w:ilvl w:val="1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Open VS Code.</w:t>
      </w:r>
    </w:p>
    <w:p w14:paraId="107A1A5C" w14:textId="77777777" w:rsidR="005F6DBF" w:rsidRPr="005F6DBF" w:rsidRDefault="005F6DBF" w:rsidP="005F6DBF">
      <w:pPr>
        <w:numPr>
          <w:ilvl w:val="1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Go to </w:t>
      </w:r>
      <w:r w:rsidRPr="005F6DBF">
        <w:rPr>
          <w:rFonts w:ascii="Verdana" w:hAnsi="Verdana"/>
          <w:b/>
          <w:bCs/>
          <w:lang w:val="en-IN"/>
        </w:rPr>
        <w:t>"Extensions" (left sidebar)</w:t>
      </w:r>
      <w:r w:rsidRPr="005F6DBF">
        <w:rPr>
          <w:rFonts w:ascii="Verdana" w:hAnsi="Verdana"/>
          <w:lang w:val="en-IN"/>
        </w:rPr>
        <w:t>.</w:t>
      </w:r>
    </w:p>
    <w:p w14:paraId="3751FA96" w14:textId="77777777" w:rsidR="005F6DBF" w:rsidRPr="005F6DBF" w:rsidRDefault="005F6DBF" w:rsidP="005F6DBF">
      <w:pPr>
        <w:numPr>
          <w:ilvl w:val="1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Search for </w:t>
      </w:r>
      <w:r w:rsidRPr="005F6DBF">
        <w:rPr>
          <w:rFonts w:ascii="Verdana" w:hAnsi="Verdana"/>
          <w:b/>
          <w:bCs/>
          <w:lang w:val="en-IN"/>
        </w:rPr>
        <w:t>"Python"</w:t>
      </w:r>
      <w:r w:rsidRPr="005F6DBF">
        <w:rPr>
          <w:rFonts w:ascii="Verdana" w:hAnsi="Verdana"/>
          <w:lang w:val="en-IN"/>
        </w:rPr>
        <w:t xml:space="preserve"> and install the official extension by Microsoft.</w:t>
      </w:r>
    </w:p>
    <w:p w14:paraId="5F072B0D" w14:textId="77777777" w:rsidR="005F6DBF" w:rsidRPr="005F6DBF" w:rsidRDefault="005F6DBF" w:rsidP="005F6DBF">
      <w:pPr>
        <w:numPr>
          <w:ilvl w:val="0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b/>
          <w:bCs/>
          <w:lang w:val="en-IN"/>
        </w:rPr>
        <w:t>Configure Python Interpreter:</w:t>
      </w:r>
    </w:p>
    <w:p w14:paraId="310B7468" w14:textId="77777777" w:rsidR="005F6DBF" w:rsidRPr="005F6DBF" w:rsidRDefault="005F6DBF" w:rsidP="005F6DBF">
      <w:pPr>
        <w:numPr>
          <w:ilvl w:val="1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Open the </w:t>
      </w:r>
      <w:r w:rsidRPr="005F6DBF">
        <w:rPr>
          <w:rFonts w:ascii="Verdana" w:hAnsi="Verdana"/>
          <w:b/>
          <w:bCs/>
          <w:lang w:val="en-IN"/>
        </w:rPr>
        <w:t>Command Palette (</w:t>
      </w:r>
      <w:proofErr w:type="spellStart"/>
      <w:r w:rsidRPr="005F6DBF">
        <w:rPr>
          <w:rFonts w:ascii="Verdana" w:hAnsi="Verdana"/>
          <w:b/>
          <w:bCs/>
          <w:lang w:val="en-IN"/>
        </w:rPr>
        <w:t>Ctrl+Shift+P</w:t>
      </w:r>
      <w:proofErr w:type="spellEnd"/>
      <w:r w:rsidRPr="005F6DBF">
        <w:rPr>
          <w:rFonts w:ascii="Verdana" w:hAnsi="Verdana"/>
          <w:b/>
          <w:bCs/>
          <w:lang w:val="en-IN"/>
        </w:rPr>
        <w:t>)</w:t>
      </w:r>
      <w:r w:rsidRPr="005F6DBF">
        <w:rPr>
          <w:rFonts w:ascii="Verdana" w:hAnsi="Verdana"/>
          <w:lang w:val="en-IN"/>
        </w:rPr>
        <w:t>.</w:t>
      </w:r>
    </w:p>
    <w:p w14:paraId="1F7D75BA" w14:textId="77777777" w:rsidR="005F6DBF" w:rsidRPr="005F6DBF" w:rsidRDefault="005F6DBF" w:rsidP="005F6DBF">
      <w:pPr>
        <w:numPr>
          <w:ilvl w:val="1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Search for </w:t>
      </w:r>
      <w:r w:rsidRPr="005F6DBF">
        <w:rPr>
          <w:rFonts w:ascii="Verdana" w:hAnsi="Verdana"/>
          <w:b/>
          <w:bCs/>
          <w:lang w:val="en-IN"/>
        </w:rPr>
        <w:t>"Python: Select Interpreter"</w:t>
      </w:r>
      <w:r w:rsidRPr="005F6DBF">
        <w:rPr>
          <w:rFonts w:ascii="Verdana" w:hAnsi="Verdana"/>
          <w:lang w:val="en-IN"/>
        </w:rPr>
        <w:t>.</w:t>
      </w:r>
    </w:p>
    <w:p w14:paraId="2B1A2009" w14:textId="77777777" w:rsidR="005F6DBF" w:rsidRPr="005F6DBF" w:rsidRDefault="005F6DBF" w:rsidP="005F6DBF">
      <w:pPr>
        <w:numPr>
          <w:ilvl w:val="1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lastRenderedPageBreak/>
        <w:t>Choose your installed Python version.</w:t>
      </w:r>
    </w:p>
    <w:p w14:paraId="244BCD57" w14:textId="77777777" w:rsidR="005F6DBF" w:rsidRPr="005F6DBF" w:rsidRDefault="005F6DBF" w:rsidP="005F6DBF">
      <w:pPr>
        <w:numPr>
          <w:ilvl w:val="0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b/>
          <w:bCs/>
          <w:lang w:val="en-IN"/>
        </w:rPr>
        <w:t>Create a Python File:</w:t>
      </w:r>
    </w:p>
    <w:p w14:paraId="0B1154CE" w14:textId="77777777" w:rsidR="005F6DBF" w:rsidRPr="005F6DBF" w:rsidRDefault="005F6DBF" w:rsidP="005F6DBF">
      <w:pPr>
        <w:numPr>
          <w:ilvl w:val="1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Click on </w:t>
      </w:r>
      <w:r w:rsidRPr="005F6DBF">
        <w:rPr>
          <w:rFonts w:ascii="Verdana" w:hAnsi="Verdana"/>
          <w:b/>
          <w:bCs/>
          <w:lang w:val="en-IN"/>
        </w:rPr>
        <w:t>"File &gt; New File"</w:t>
      </w:r>
      <w:r w:rsidRPr="005F6DBF">
        <w:rPr>
          <w:rFonts w:ascii="Verdana" w:hAnsi="Verdana"/>
          <w:lang w:val="en-IN"/>
        </w:rPr>
        <w:t>.</w:t>
      </w:r>
    </w:p>
    <w:p w14:paraId="32EF2047" w14:textId="77777777" w:rsidR="005F6DBF" w:rsidRPr="005F6DBF" w:rsidRDefault="005F6DBF" w:rsidP="005F6DBF">
      <w:pPr>
        <w:numPr>
          <w:ilvl w:val="1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Save the file with a .</w:t>
      </w:r>
      <w:proofErr w:type="spellStart"/>
      <w:r w:rsidRPr="005F6DBF">
        <w:rPr>
          <w:rFonts w:ascii="Verdana" w:hAnsi="Verdana"/>
          <w:lang w:val="en-IN"/>
        </w:rPr>
        <w:t>py</w:t>
      </w:r>
      <w:proofErr w:type="spellEnd"/>
      <w:r w:rsidRPr="005F6DBF">
        <w:rPr>
          <w:rFonts w:ascii="Verdana" w:hAnsi="Verdana"/>
          <w:lang w:val="en-IN"/>
        </w:rPr>
        <w:t xml:space="preserve"> extension (e.g., hello_world.py).</w:t>
      </w:r>
    </w:p>
    <w:p w14:paraId="1AB61B89" w14:textId="77777777" w:rsidR="005F6DBF" w:rsidRPr="005F6DBF" w:rsidRDefault="005F6DBF" w:rsidP="005F6DBF">
      <w:pPr>
        <w:numPr>
          <w:ilvl w:val="1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Write your first program:</w:t>
      </w:r>
    </w:p>
    <w:p w14:paraId="574B2525" w14:textId="77777777" w:rsidR="005F6DBF" w:rsidRPr="005F6DBF" w:rsidRDefault="005F6DBF" w:rsidP="005F6DBF">
      <w:p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python</w:t>
      </w:r>
    </w:p>
    <w:p w14:paraId="78DCD621" w14:textId="77777777" w:rsidR="005F6DBF" w:rsidRPr="005F6DBF" w:rsidRDefault="005F6DBF" w:rsidP="005F6DBF">
      <w:pPr>
        <w:rPr>
          <w:rFonts w:ascii="Verdana" w:hAnsi="Verdana"/>
          <w:lang w:val="en-IN"/>
        </w:rPr>
      </w:pPr>
      <w:proofErr w:type="spellStart"/>
      <w:r w:rsidRPr="005F6DBF">
        <w:rPr>
          <w:rFonts w:ascii="Verdana" w:hAnsi="Verdana"/>
          <w:lang w:val="en-IN"/>
        </w:rPr>
        <w:t>CopyEdit</w:t>
      </w:r>
      <w:proofErr w:type="spellEnd"/>
    </w:p>
    <w:p w14:paraId="4B0F9A16" w14:textId="77777777" w:rsidR="005F6DBF" w:rsidRPr="005F6DBF" w:rsidRDefault="005F6DBF" w:rsidP="005F6DBF">
      <w:pPr>
        <w:rPr>
          <w:rFonts w:ascii="Verdana" w:hAnsi="Verdana"/>
          <w:lang w:val="en-IN"/>
        </w:rPr>
      </w:pPr>
      <w:proofErr w:type="gramStart"/>
      <w:r w:rsidRPr="005F6DBF">
        <w:rPr>
          <w:rFonts w:ascii="Verdana" w:hAnsi="Verdana"/>
          <w:lang w:val="en-IN"/>
        </w:rPr>
        <w:t>print(</w:t>
      </w:r>
      <w:proofErr w:type="gramEnd"/>
      <w:r w:rsidRPr="005F6DBF">
        <w:rPr>
          <w:rFonts w:ascii="Verdana" w:hAnsi="Verdana"/>
          <w:lang w:val="en-IN"/>
        </w:rPr>
        <w:t>"Hello, World!")</w:t>
      </w:r>
    </w:p>
    <w:p w14:paraId="30971FA0" w14:textId="77777777" w:rsidR="005F6DBF" w:rsidRPr="005F6DBF" w:rsidRDefault="005F6DBF" w:rsidP="005F6DBF">
      <w:pPr>
        <w:numPr>
          <w:ilvl w:val="1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Run the program:</w:t>
      </w:r>
    </w:p>
    <w:p w14:paraId="30A50A9A" w14:textId="77777777" w:rsidR="005F6DBF" w:rsidRPr="005F6DBF" w:rsidRDefault="005F6DBF" w:rsidP="005F6DBF">
      <w:pPr>
        <w:numPr>
          <w:ilvl w:val="2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 xml:space="preserve">Click the </w:t>
      </w:r>
      <w:r w:rsidRPr="005F6DBF">
        <w:rPr>
          <w:rFonts w:ascii="Verdana" w:hAnsi="Verdana"/>
          <w:b/>
          <w:bCs/>
          <w:lang w:val="en-IN"/>
        </w:rPr>
        <w:t>"Run"</w:t>
      </w:r>
      <w:r w:rsidRPr="005F6DBF">
        <w:rPr>
          <w:rFonts w:ascii="Verdana" w:hAnsi="Verdana"/>
          <w:lang w:val="en-IN"/>
        </w:rPr>
        <w:t xml:space="preserve"> button.</w:t>
      </w:r>
    </w:p>
    <w:p w14:paraId="469488BE" w14:textId="77777777" w:rsidR="005F6DBF" w:rsidRPr="005F6DBF" w:rsidRDefault="005F6DBF" w:rsidP="005F6DBF">
      <w:pPr>
        <w:numPr>
          <w:ilvl w:val="2"/>
          <w:numId w:val="7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Or use the shortcut Ctrl + F5.</w:t>
      </w:r>
    </w:p>
    <w:p w14:paraId="4B4EAFD9" w14:textId="77777777" w:rsidR="005F6DBF" w:rsidRPr="005F6DBF" w:rsidRDefault="005F6DBF" w:rsidP="005F6DBF">
      <w:p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pict w14:anchorId="11163071">
          <v:rect id="_x0000_i1108" style="width:0;height:1.5pt" o:hralign="center" o:hrstd="t" o:hr="t" fillcolor="#a0a0a0" stroked="f"/>
        </w:pict>
      </w:r>
    </w:p>
    <w:p w14:paraId="24BCF4F8" w14:textId="77777777" w:rsidR="005F6DBF" w:rsidRPr="005F6DBF" w:rsidRDefault="005F6DBF" w:rsidP="005F6DBF">
      <w:pPr>
        <w:rPr>
          <w:rFonts w:ascii="Verdana" w:hAnsi="Verdana"/>
          <w:b/>
          <w:bCs/>
          <w:lang w:val="en-IN"/>
        </w:rPr>
      </w:pPr>
      <w:r w:rsidRPr="005F6DBF">
        <w:rPr>
          <w:rFonts w:ascii="Verdana" w:hAnsi="Verdana"/>
          <w:b/>
          <w:bCs/>
          <w:lang w:val="en-IN"/>
        </w:rPr>
        <w:t>Step 4: Verifying the Setup</w:t>
      </w:r>
    </w:p>
    <w:p w14:paraId="000E9F78" w14:textId="77777777" w:rsidR="005F6DBF" w:rsidRPr="005F6DBF" w:rsidRDefault="005F6DBF" w:rsidP="005F6DBF">
      <w:pPr>
        <w:numPr>
          <w:ilvl w:val="0"/>
          <w:numId w:val="8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Ensure that Python is properly configured by running the following command in VS Code Terminal or PyCharm Terminal:</w:t>
      </w:r>
    </w:p>
    <w:p w14:paraId="4C087C1C" w14:textId="77777777" w:rsidR="005F6DBF" w:rsidRPr="005F6DBF" w:rsidRDefault="005F6DBF" w:rsidP="005F6DBF">
      <w:p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bash</w:t>
      </w:r>
    </w:p>
    <w:p w14:paraId="7C8E1CE1" w14:textId="77777777" w:rsidR="005F6DBF" w:rsidRPr="005F6DBF" w:rsidRDefault="005F6DBF" w:rsidP="005F6DBF">
      <w:pPr>
        <w:rPr>
          <w:rFonts w:ascii="Verdana" w:hAnsi="Verdana"/>
          <w:lang w:val="en-IN"/>
        </w:rPr>
      </w:pPr>
      <w:proofErr w:type="spellStart"/>
      <w:r w:rsidRPr="005F6DBF">
        <w:rPr>
          <w:rFonts w:ascii="Verdana" w:hAnsi="Verdana"/>
          <w:lang w:val="en-IN"/>
        </w:rPr>
        <w:t>CopyEdit</w:t>
      </w:r>
      <w:proofErr w:type="spellEnd"/>
    </w:p>
    <w:p w14:paraId="72F6E1FD" w14:textId="77777777" w:rsidR="005F6DBF" w:rsidRPr="005F6DBF" w:rsidRDefault="005F6DBF" w:rsidP="005F6DBF">
      <w:p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python --version</w:t>
      </w:r>
    </w:p>
    <w:p w14:paraId="0448A9AA" w14:textId="77777777" w:rsidR="005F6DBF" w:rsidRPr="005F6DBF" w:rsidRDefault="005F6DBF" w:rsidP="005F6DBF">
      <w:p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pip --version</w:t>
      </w:r>
    </w:p>
    <w:p w14:paraId="72A190E2" w14:textId="77777777" w:rsidR="005F6DBF" w:rsidRPr="005F6DBF" w:rsidRDefault="005F6DBF" w:rsidP="005F6DBF">
      <w:pPr>
        <w:numPr>
          <w:ilvl w:val="0"/>
          <w:numId w:val="8"/>
        </w:numPr>
        <w:rPr>
          <w:rFonts w:ascii="Verdana" w:hAnsi="Verdana"/>
          <w:lang w:val="en-IN"/>
        </w:rPr>
      </w:pPr>
      <w:r w:rsidRPr="005F6DBF">
        <w:rPr>
          <w:rFonts w:ascii="Verdana" w:hAnsi="Verdana"/>
          <w:lang w:val="en-IN"/>
        </w:rPr>
        <w:t>You should see the installed Python version and pip (Python package manager) version.</w:t>
      </w:r>
    </w:p>
    <w:p w14:paraId="2E90E668" w14:textId="0A930E45" w:rsidR="00D92F40" w:rsidRDefault="00D92F40" w:rsidP="005F6DBF"/>
    <w:sectPr w:rsidR="00D92F40" w:rsidSect="00FD3757">
      <w:footerReference w:type="default" r:id="rId15"/>
      <w:pgSz w:w="12240" w:h="15840" w:code="1"/>
      <w:pgMar w:top="720" w:right="1440" w:bottom="0" w:left="1440" w:header="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38459" w14:textId="77777777" w:rsidR="00EC2B56" w:rsidRDefault="00EC2B56" w:rsidP="009B2968">
      <w:r>
        <w:separator/>
      </w:r>
    </w:p>
  </w:endnote>
  <w:endnote w:type="continuationSeparator" w:id="0">
    <w:p w14:paraId="4C4AD819" w14:textId="77777777" w:rsidR="00EC2B56" w:rsidRDefault="00EC2B56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4A856" w14:textId="77777777" w:rsidR="00963A05" w:rsidRPr="00CB7EED" w:rsidRDefault="00963A05" w:rsidP="00963A05">
    <w:pPr>
      <w:pStyle w:val="Footer"/>
      <w:rPr>
        <w:color w:val="000000" w:themeColor="text1"/>
      </w:rPr>
    </w:pPr>
    <w:r w:rsidRPr="00CB7EED">
      <w:rPr>
        <w:color w:val="000000" w:themeColor="text1"/>
      </w:rPr>
      <w:t xml:space="preserve">PAGE   </w:t>
    </w:r>
    <w:r w:rsidRPr="00CB7EED">
      <w:rPr>
        <w:color w:val="000000" w:themeColor="text1"/>
      </w:rPr>
      <w:fldChar w:fldCharType="begin"/>
    </w:r>
    <w:r w:rsidRPr="00CB7EED">
      <w:rPr>
        <w:color w:val="000000" w:themeColor="text1"/>
      </w:rPr>
      <w:instrText xml:space="preserve"> PAGE   \* MERGEFORMAT </w:instrText>
    </w:r>
    <w:r w:rsidRPr="00CB7EED">
      <w:rPr>
        <w:color w:val="000000" w:themeColor="text1"/>
      </w:rPr>
      <w:fldChar w:fldCharType="separate"/>
    </w:r>
    <w:r w:rsidRPr="00CB7EED">
      <w:rPr>
        <w:noProof/>
        <w:color w:val="000000" w:themeColor="text1"/>
      </w:rPr>
      <w:t>1</w:t>
    </w:r>
    <w:r w:rsidRPr="00CB7EED">
      <w:rPr>
        <w:noProof/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37B95" w14:textId="77777777" w:rsidR="00EC2B56" w:rsidRDefault="00EC2B56" w:rsidP="009B2968">
      <w:r>
        <w:separator/>
      </w:r>
    </w:p>
  </w:footnote>
  <w:footnote w:type="continuationSeparator" w:id="0">
    <w:p w14:paraId="42D202B9" w14:textId="77777777" w:rsidR="00EC2B56" w:rsidRDefault="00EC2B56" w:rsidP="009B29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70C84"/>
    <w:multiLevelType w:val="multilevel"/>
    <w:tmpl w:val="9370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15CB2"/>
    <w:multiLevelType w:val="multilevel"/>
    <w:tmpl w:val="E7AC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C17E6"/>
    <w:multiLevelType w:val="multilevel"/>
    <w:tmpl w:val="EAE8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A4008"/>
    <w:multiLevelType w:val="multilevel"/>
    <w:tmpl w:val="6CD48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C25CE"/>
    <w:multiLevelType w:val="multilevel"/>
    <w:tmpl w:val="0F1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8D7A46"/>
    <w:multiLevelType w:val="multilevel"/>
    <w:tmpl w:val="23387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954D3"/>
    <w:multiLevelType w:val="multilevel"/>
    <w:tmpl w:val="D52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3D27B5"/>
    <w:multiLevelType w:val="multilevel"/>
    <w:tmpl w:val="E646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286323">
    <w:abstractNumId w:val="6"/>
  </w:num>
  <w:num w:numId="2" w16cid:durableId="496305783">
    <w:abstractNumId w:val="5"/>
  </w:num>
  <w:num w:numId="3" w16cid:durableId="314574976">
    <w:abstractNumId w:val="7"/>
  </w:num>
  <w:num w:numId="4" w16cid:durableId="185561035">
    <w:abstractNumId w:val="4"/>
  </w:num>
  <w:num w:numId="5" w16cid:durableId="291523791">
    <w:abstractNumId w:val="3"/>
  </w:num>
  <w:num w:numId="6" w16cid:durableId="917321344">
    <w:abstractNumId w:val="1"/>
  </w:num>
  <w:num w:numId="7" w16cid:durableId="1079793947">
    <w:abstractNumId w:val="0"/>
  </w:num>
  <w:num w:numId="8" w16cid:durableId="12804555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4E"/>
    <w:rsid w:val="000114EB"/>
    <w:rsid w:val="000359D1"/>
    <w:rsid w:val="00052357"/>
    <w:rsid w:val="00075273"/>
    <w:rsid w:val="001B51EB"/>
    <w:rsid w:val="001D390E"/>
    <w:rsid w:val="00211CE6"/>
    <w:rsid w:val="002366C9"/>
    <w:rsid w:val="00280601"/>
    <w:rsid w:val="002B691E"/>
    <w:rsid w:val="002C254E"/>
    <w:rsid w:val="003A7DA5"/>
    <w:rsid w:val="003E6AB7"/>
    <w:rsid w:val="00472012"/>
    <w:rsid w:val="00542AAF"/>
    <w:rsid w:val="005526B1"/>
    <w:rsid w:val="00585225"/>
    <w:rsid w:val="005F6DBF"/>
    <w:rsid w:val="00633715"/>
    <w:rsid w:val="0068475B"/>
    <w:rsid w:val="006C60E6"/>
    <w:rsid w:val="00952F7D"/>
    <w:rsid w:val="00963A05"/>
    <w:rsid w:val="009A380C"/>
    <w:rsid w:val="009B2968"/>
    <w:rsid w:val="009B6A8C"/>
    <w:rsid w:val="009B72D4"/>
    <w:rsid w:val="009D4923"/>
    <w:rsid w:val="00A07DCE"/>
    <w:rsid w:val="00A123DD"/>
    <w:rsid w:val="00A602AF"/>
    <w:rsid w:val="00A64F96"/>
    <w:rsid w:val="00B26A3E"/>
    <w:rsid w:val="00B618DF"/>
    <w:rsid w:val="00B84F4A"/>
    <w:rsid w:val="00C3007A"/>
    <w:rsid w:val="00C9215F"/>
    <w:rsid w:val="00C95220"/>
    <w:rsid w:val="00CB7EED"/>
    <w:rsid w:val="00D058E9"/>
    <w:rsid w:val="00D92F40"/>
    <w:rsid w:val="00E44B70"/>
    <w:rsid w:val="00E832AC"/>
    <w:rsid w:val="00EA4A50"/>
    <w:rsid w:val="00EC2B56"/>
    <w:rsid w:val="00F4393B"/>
    <w:rsid w:val="00F55AB1"/>
    <w:rsid w:val="00FD3757"/>
    <w:rsid w:val="3A062D1D"/>
    <w:rsid w:val="44986CA2"/>
    <w:rsid w:val="5CE6EAB4"/>
    <w:rsid w:val="74A3534E"/>
    <w:rsid w:val="7D0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5B30BB"/>
  <w15:chartTrackingRefBased/>
  <w15:docId w15:val="{6EEEF4C8-79E5-42E4-A5D8-E195E1CAD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E832AC"/>
  </w:style>
  <w:style w:type="paragraph" w:styleId="Heading1">
    <w:name w:val="heading 1"/>
    <w:basedOn w:val="Normal"/>
    <w:next w:val="Normal"/>
    <w:link w:val="Heading1Ch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Heading4">
    <w:name w:val="heading 4"/>
    <w:basedOn w:val="Normal"/>
    <w:next w:val="Normal"/>
    <w:link w:val="Heading4Char"/>
    <w:uiPriority w:val="3"/>
    <w:qFormat/>
    <w:rsid w:val="009B72D4"/>
    <w:pPr>
      <w:ind w:left="567" w:right="567"/>
      <w:jc w:val="center"/>
      <w:outlineLvl w:val="3"/>
    </w:pPr>
    <w:rPr>
      <w:b/>
      <w:sz w:val="80"/>
    </w:rPr>
  </w:style>
  <w:style w:type="paragraph" w:styleId="Heading5">
    <w:name w:val="heading 5"/>
    <w:basedOn w:val="Text"/>
    <w:next w:val="Normal"/>
    <w:link w:val="Heading5Char"/>
    <w:uiPriority w:val="4"/>
    <w:qFormat/>
    <w:rsid w:val="00963A05"/>
    <w:pPr>
      <w:outlineLvl w:val="4"/>
    </w:pPr>
    <w:rPr>
      <w:b/>
      <w:color w:val="A9890B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8"/>
    <w:qFormat/>
    <w:rsid w:val="00A602AF"/>
    <w:rPr>
      <w:sz w:val="10"/>
    </w:rPr>
  </w:style>
  <w:style w:type="table" w:styleId="TableGrid">
    <w:name w:val="Table Grid"/>
    <w:basedOn w:val="Table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B72D4"/>
    <w:rPr>
      <w:rFonts w:asciiTheme="majorHAnsi" w:hAnsiTheme="majorHAnsi"/>
      <w:b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1"/>
    <w:rsid w:val="009B72D4"/>
    <w:rPr>
      <w:rFonts w:asciiTheme="majorHAnsi" w:hAnsiTheme="majorHAnsi"/>
      <w:sz w:val="36"/>
      <w:szCs w:val="36"/>
    </w:rPr>
  </w:style>
  <w:style w:type="paragraph" w:styleId="Header">
    <w:name w:val="header"/>
    <w:basedOn w:val="Normal"/>
    <w:link w:val="HeaderCh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E832AC"/>
    <w:rPr>
      <w:rFonts w:asciiTheme="majorHAnsi" w:hAnsiTheme="majorHAnsi"/>
      <w:sz w:val="20"/>
    </w:rPr>
  </w:style>
  <w:style w:type="paragraph" w:styleId="Footer">
    <w:name w:val="footer"/>
    <w:basedOn w:val="Normal"/>
    <w:link w:val="FooterCh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832AC"/>
    <w:rPr>
      <w:rFonts w:asciiTheme="majorHAnsi" w:hAnsiTheme="majorHAnsi"/>
      <w:sz w:val="20"/>
    </w:rPr>
  </w:style>
  <w:style w:type="character" w:styleId="PageNumber">
    <w:name w:val="page number"/>
    <w:basedOn w:val="DefaultParagraphFont"/>
    <w:uiPriority w:val="99"/>
    <w:semiHidden/>
    <w:rsid w:val="009B2968"/>
  </w:style>
  <w:style w:type="character" w:customStyle="1" w:styleId="Heading3Char">
    <w:name w:val="Heading 3 Char"/>
    <w:basedOn w:val="DefaultParagraphFont"/>
    <w:link w:val="Heading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Heading4Char">
    <w:name w:val="Heading 4 Char"/>
    <w:basedOn w:val="DefaultParagraphFont"/>
    <w:link w:val="Heading4"/>
    <w:uiPriority w:val="3"/>
    <w:rsid w:val="009B72D4"/>
    <w:rPr>
      <w:b/>
      <w:sz w:val="80"/>
    </w:rPr>
  </w:style>
  <w:style w:type="paragraph" w:customStyle="1" w:styleId="Text">
    <w:name w:val="Text"/>
    <w:basedOn w:val="Normal"/>
    <w:uiPriority w:val="5"/>
    <w:qFormat/>
    <w:rsid w:val="009B72D4"/>
    <w:rPr>
      <w:sz w:val="28"/>
      <w:szCs w:val="28"/>
    </w:rPr>
  </w:style>
  <w:style w:type="paragraph" w:customStyle="1" w:styleId="ImageCaption">
    <w:name w:val="Image Captio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4"/>
    <w:rsid w:val="00963A05"/>
    <w:rPr>
      <w:b/>
      <w:color w:val="A9890B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123DD"/>
    <w:rPr>
      <w:color w:val="808080"/>
    </w:rPr>
  </w:style>
  <w:style w:type="paragraph" w:customStyle="1" w:styleId="Logotext">
    <w:name w:val="Logo text"/>
    <w:basedOn w:val="Normal"/>
    <w:uiPriority w:val="7"/>
    <w:qFormat/>
    <w:rsid w:val="00052357"/>
    <w:rPr>
      <w:rFonts w:asciiTheme="majorHAnsi" w:hAnsiTheme="majorHAnsi"/>
      <w:noProof/>
      <w:sz w:val="48"/>
      <w:szCs w:val="48"/>
      <w:lang w:val="en-AU" w:eastAsia="en-AU"/>
    </w:rPr>
  </w:style>
  <w:style w:type="character" w:styleId="Hyperlink">
    <w:name w:val="Hyperlink"/>
    <w:basedOn w:val="DefaultParagraphFont"/>
    <w:uiPriority w:val="99"/>
    <w:semiHidden/>
    <w:rsid w:val="005F6D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D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8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0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0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5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5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8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3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6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2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7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32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7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3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1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1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0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jetbrains.com/pycharm/download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python.org/downloads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de.visualstudio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the\AppData\Roaming\Microsoft\Templates\Modern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49B37CE899C4EE682706138D4F55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F4E94-071A-4796-A0AC-ABD92CFAC8FE}"/>
      </w:docPartPr>
      <w:docPartBody>
        <w:p w:rsidR="00000000" w:rsidRDefault="00000000">
          <w:pPr>
            <w:pStyle w:val="B49B37CE899C4EE682706138D4F55D63"/>
          </w:pPr>
          <w:r>
            <w:t>Q3 budget report</w:t>
          </w:r>
        </w:p>
      </w:docPartBody>
    </w:docPart>
    <w:docPart>
      <w:docPartPr>
        <w:name w:val="7A59D79B4F6A46FA9340767687A93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A17B5-2152-43E3-98B3-DE09795D6AA3}"/>
      </w:docPartPr>
      <w:docPartBody>
        <w:p w:rsidR="00000000" w:rsidRPr="0068475B" w:rsidRDefault="00000000" w:rsidP="00052357">
          <w:pPr>
            <w:pStyle w:val="Logotext"/>
          </w:pPr>
          <w:r w:rsidRPr="0068475B">
            <w:t xml:space="preserve">COMPANY </w:t>
          </w:r>
        </w:p>
        <w:p w:rsidR="00000000" w:rsidRDefault="00000000">
          <w:pPr>
            <w:pStyle w:val="7A59D79B4F6A46FA9340767687A933AC"/>
          </w:pPr>
          <w:r w:rsidRPr="0068475B">
            <w:t>LOGO</w:t>
          </w:r>
          <w:r>
            <w:t xml:space="preserve">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96"/>
    <w:rsid w:val="00633715"/>
    <w:rsid w:val="009A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9B37CE899C4EE682706138D4F55D63">
    <w:name w:val="B49B37CE899C4EE682706138D4F55D63"/>
  </w:style>
  <w:style w:type="paragraph" w:customStyle="1" w:styleId="Logotext">
    <w:name w:val="Logo text"/>
    <w:basedOn w:val="Normal"/>
    <w:uiPriority w:val="7"/>
    <w:qFormat/>
    <w:pPr>
      <w:spacing w:after="0" w:line="240" w:lineRule="auto"/>
    </w:pPr>
    <w:rPr>
      <w:rFonts w:asciiTheme="majorHAnsi" w:eastAsiaTheme="minorHAnsi" w:hAnsiTheme="majorHAnsi"/>
      <w:noProof/>
      <w:kern w:val="0"/>
      <w:sz w:val="48"/>
      <w:szCs w:val="48"/>
      <w:lang w:val="en-AU" w:eastAsia="en-AU" w:bidi="ar-SA"/>
      <w14:ligatures w14:val="none"/>
    </w:rPr>
  </w:style>
  <w:style w:type="paragraph" w:customStyle="1" w:styleId="7A59D79B4F6A46FA9340767687A933AC">
    <w:name w:val="7A59D79B4F6A46FA9340767687A933AC"/>
  </w:style>
  <w:style w:type="paragraph" w:customStyle="1" w:styleId="B5E555E755D9485CBD319E724AEC339A">
    <w:name w:val="B5E555E755D9485CBD319E724AEC339A"/>
  </w:style>
  <w:style w:type="paragraph" w:customStyle="1" w:styleId="36BF8ABE65DC4190BBF719D1B1C5BEF0">
    <w:name w:val="36BF8ABE65DC4190BBF719D1B1C5BEF0"/>
  </w:style>
  <w:style w:type="paragraph" w:customStyle="1" w:styleId="8F86B450BBED401E92CBB1A7165A4235">
    <w:name w:val="8F86B450BBED401E92CBB1A7165A4235"/>
  </w:style>
  <w:style w:type="paragraph" w:customStyle="1" w:styleId="C6423DDD9B4C4DB0865C914FFB847C12">
    <w:name w:val="C6423DDD9B4C4DB0865C914FFB847C12"/>
  </w:style>
  <w:style w:type="paragraph" w:customStyle="1" w:styleId="092167FF219B447FB2615674AC31F98D">
    <w:name w:val="092167FF219B447FB2615674AC31F98D"/>
  </w:style>
  <w:style w:type="paragraph" w:customStyle="1" w:styleId="BCE75225E1204B1E9EAEC25398B1934A">
    <w:name w:val="BCE75225E1204B1E9EAEC25398B1934A"/>
  </w:style>
  <w:style w:type="paragraph" w:customStyle="1" w:styleId="Text">
    <w:name w:val="Text"/>
    <w:basedOn w:val="Normal"/>
    <w:uiPriority w:val="5"/>
    <w:qFormat/>
    <w:pPr>
      <w:spacing w:after="0" w:line="240" w:lineRule="auto"/>
    </w:pPr>
    <w:rPr>
      <w:rFonts w:eastAsiaTheme="minorHAnsi"/>
      <w:kern w:val="0"/>
      <w:sz w:val="28"/>
      <w:szCs w:val="28"/>
      <w:lang w:val="en-US" w:eastAsia="en-US" w:bidi="ar-SA"/>
      <w14:ligatures w14:val="none"/>
    </w:rPr>
  </w:style>
  <w:style w:type="paragraph" w:customStyle="1" w:styleId="D3D77ED2F7374965A8FAD6E4D2EA3290">
    <w:name w:val="D3D77ED2F7374965A8FAD6E4D2EA3290"/>
  </w:style>
  <w:style w:type="paragraph" w:customStyle="1" w:styleId="6FDF7BF0DA6D4709A2BC533422B90183">
    <w:name w:val="6FDF7BF0DA6D4709A2BC533422B90183"/>
  </w:style>
  <w:style w:type="paragraph" w:customStyle="1" w:styleId="3B12DCBD370141CA877EACFA9166D50D">
    <w:name w:val="3B12DCBD370141CA877EACFA9166D50D"/>
  </w:style>
  <w:style w:type="paragraph" w:customStyle="1" w:styleId="55F92F2718ED4FF9A4EBB9CDC83BC6DE">
    <w:name w:val="55F92F2718ED4FF9A4EBB9CDC83BC6DE"/>
  </w:style>
  <w:style w:type="paragraph" w:customStyle="1" w:styleId="06F0F3E9C46148EB9423211F92F367A5">
    <w:name w:val="06F0F3E9C46148EB9423211F92F367A5"/>
  </w:style>
  <w:style w:type="paragraph" w:customStyle="1" w:styleId="DC05E7B532574880B53EC0E1C36A8A10">
    <w:name w:val="DC05E7B532574880B53EC0E1C36A8A10"/>
  </w:style>
  <w:style w:type="paragraph" w:customStyle="1" w:styleId="6425872768AF4E7ABABCC9C847B6BE23">
    <w:name w:val="6425872768AF4E7ABABCC9C847B6BE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23B489-F74F-4941-820E-F5FA339F40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FD8A32-7148-40B3-868C-0E723CA13C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69FDC0-F799-4A71-8178-C7F73B277BB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CC2AD7B-4358-4837-941C-D27CB7E4F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report</Template>
  <TotalTime>3</TotalTime>
  <Pages>3</Pages>
  <Words>383</Words>
  <Characters>1921</Characters>
  <Application>Microsoft Office Word</Application>
  <DocSecurity>0</DocSecurity>
  <Lines>113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SATISH</dc:creator>
  <cp:keywords/>
  <dc:description/>
  <cp:lastModifiedBy>avulashruthi96@gmail.com</cp:lastModifiedBy>
  <cp:revision>2</cp:revision>
  <dcterms:created xsi:type="dcterms:W3CDTF">2025-05-18T11:12:00Z</dcterms:created>
  <dcterms:modified xsi:type="dcterms:W3CDTF">2025-05-18T11:15:00Z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GrammarlyDocumentId">
    <vt:lpwstr>3384437c-70d0-4534-98d8-9041ecc766d3</vt:lpwstr>
  </property>
</Properties>
</file>