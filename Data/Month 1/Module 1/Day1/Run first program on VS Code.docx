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81A01" w14:textId="77777777" w:rsidR="00952F7D" w:rsidRDefault="005526B1" w:rsidP="00A602AF">
      <w:pPr>
        <w:pStyle w:val="GraphicAnchor"/>
      </w:pPr>
      <w:r w:rsidRPr="00E44B70">
        <w:rPr>
          <w:noProof/>
          <w:lang w:val="en-AU" w:eastAsia="en-AU"/>
        </w:rPr>
        <w:drawing>
          <wp:anchor distT="0" distB="0" distL="114300" distR="114300" simplePos="0" relativeHeight="251665407" behindDoc="1" locked="1" layoutInCell="1" allowOverlap="1" wp14:anchorId="07E3FEAC" wp14:editId="50ADCC9F">
            <wp:simplePos x="0" y="0"/>
            <wp:positionH relativeFrom="margin">
              <wp:posOffset>-466090</wp:posOffset>
            </wp:positionH>
            <wp:positionV relativeFrom="paragraph">
              <wp:posOffset>0</wp:posOffset>
            </wp:positionV>
            <wp:extent cx="6848856" cy="9134856"/>
            <wp:effectExtent l="0" t="0" r="9525" b="0"/>
            <wp:wrapNone/>
            <wp:docPr id="4" name="Picture 4" descr="Decorative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856" cy="9134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4B7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8FDC2F" wp14:editId="47FECA8B">
                <wp:simplePos x="0" y="0"/>
                <wp:positionH relativeFrom="column">
                  <wp:posOffset>-466090</wp:posOffset>
                </wp:positionH>
                <wp:positionV relativeFrom="paragraph">
                  <wp:posOffset>2509520</wp:posOffset>
                </wp:positionV>
                <wp:extent cx="5735320" cy="6426200"/>
                <wp:effectExtent l="0" t="0" r="0" b="0"/>
                <wp:wrapNone/>
                <wp:docPr id="2" name="Shape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6426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14168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4CEC" id="Shape" o:spid="_x0000_s1026" alt="Decorative" style="position:absolute;margin-left:-36.7pt;margin-top:197.6pt;width:451.6pt;height:50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" path="m,l21600,14168r,7432l,21600,,xe" fillcolor="#e2b80f [3204]" stroked="f" strokeweight="1pt">
                <v:stroke miterlimit="4" joinstyle="miter"/>
                <v:path arrowok="t" o:extrusionok="f" o:connecttype="custom" o:connectlocs="2867660,3213100;2867660,3213100;2867660,3213100;2867660,3213100" o:connectangles="0,90,180,270"/>
              </v:shape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675"/>
        <w:gridCol w:w="4675"/>
      </w:tblGrid>
      <w:tr w:rsidR="00A602AF" w14:paraId="21C8AFBA" w14:textId="77777777" w:rsidTr="00F55AB1">
        <w:trPr>
          <w:trHeight w:val="2341"/>
        </w:trPr>
        <w:tc>
          <w:tcPr>
            <w:tcW w:w="9350" w:type="dxa"/>
            <w:gridSpan w:val="2"/>
            <w:vAlign w:val="center"/>
          </w:tcPr>
          <w:p w14:paraId="093A6F33" w14:textId="77777777" w:rsidR="00A602AF" w:rsidRPr="00A602AF" w:rsidRDefault="00000000" w:rsidP="00F55AB1">
            <w:pPr>
              <w:pStyle w:val="Heading1"/>
            </w:pPr>
            <w:sdt>
              <w:sdtPr>
                <w:id w:val="-882248462"/>
                <w:placeholder>
                  <w:docPart w:val="B49B37CE899C4EE682706138D4F55D63"/>
                </w:placeholder>
                <w:temporary/>
                <w:showingPlcHdr/>
                <w15:appearance w15:val="hidden"/>
              </w:sdtPr>
              <w:sdtContent>
                <w:r w:rsidR="00F55AB1">
                  <w:t>Q3 budget report</w:t>
                </w:r>
              </w:sdtContent>
            </w:sdt>
          </w:p>
        </w:tc>
      </w:tr>
      <w:tr w:rsidR="0068475B" w14:paraId="124C1766" w14:textId="77777777" w:rsidTr="0068475B">
        <w:trPr>
          <w:trHeight w:val="3108"/>
        </w:trPr>
        <w:tc>
          <w:tcPr>
            <w:tcW w:w="4675" w:type="dxa"/>
            <w:vAlign w:val="center"/>
          </w:tcPr>
          <w:p w14:paraId="2B0A2EE4" w14:textId="77777777" w:rsidR="0068475B" w:rsidRDefault="0068475B" w:rsidP="00F55AB1"/>
        </w:tc>
        <w:tc>
          <w:tcPr>
            <w:tcW w:w="4675" w:type="dxa"/>
            <w:vMerge w:val="restart"/>
          </w:tcPr>
          <w:p w14:paraId="40B59CC5" w14:textId="77777777" w:rsidR="0068475B" w:rsidRDefault="0068475B"/>
        </w:tc>
      </w:tr>
      <w:tr w:rsidR="0068475B" w14:paraId="2E8711A5" w14:textId="77777777" w:rsidTr="00052357">
        <w:trPr>
          <w:trHeight w:val="2441"/>
        </w:trPr>
        <w:sdt>
          <w:sdtPr>
            <w:id w:val="-1259679674"/>
            <w:placeholder>
              <w:docPart w:val="7A59D79B4F6A46FA9340767687A933AC"/>
            </w:placeholder>
            <w15:appearance w15:val="hidden"/>
          </w:sdtPr>
          <w:sdtContent>
            <w:tc>
              <w:tcPr>
                <w:tcW w:w="4675" w:type="dxa"/>
                <w:vAlign w:val="bottom"/>
              </w:tcPr>
              <w:p w14:paraId="6995C05F" w14:textId="77777777" w:rsidR="002C254E" w:rsidRDefault="002C254E" w:rsidP="002C254E">
                <w:pPr>
                  <w:pStyle w:val="Logotext"/>
                </w:pPr>
              </w:p>
              <w:p w14:paraId="31438CF1" w14:textId="77777777" w:rsidR="002C254E" w:rsidRDefault="002C254E" w:rsidP="002C254E">
                <w:pPr>
                  <w:pStyle w:val="Logotext"/>
                </w:pPr>
              </w:p>
              <w:p w14:paraId="404ADCA1" w14:textId="77777777" w:rsidR="002C254E" w:rsidRDefault="002C254E" w:rsidP="002C254E">
                <w:pPr>
                  <w:pStyle w:val="Logotext"/>
                </w:pPr>
              </w:p>
              <w:p w14:paraId="56CE879B" w14:textId="77777777" w:rsidR="00470A7A" w:rsidRDefault="00470A7A" w:rsidP="002C254E">
                <w:pPr>
                  <w:pStyle w:val="Logotext"/>
                </w:pPr>
                <w:r>
                  <w:t>Run your first python</w:t>
                </w:r>
              </w:p>
              <w:p w14:paraId="4E8F7809" w14:textId="5608224B" w:rsidR="0068475B" w:rsidRPr="00E44B70" w:rsidRDefault="00470A7A" w:rsidP="002C254E">
                <w:pPr>
                  <w:pStyle w:val="Logotext"/>
                </w:pPr>
                <w:r>
                  <w:t>Program</w:t>
                </w:r>
                <w:r w:rsidR="00E1290B">
                  <w:t xml:space="preserve"> on VS Code</w:t>
                </w:r>
              </w:p>
            </w:tc>
          </w:sdtContent>
        </w:sdt>
        <w:tc>
          <w:tcPr>
            <w:tcW w:w="4675" w:type="dxa"/>
            <w:vMerge/>
          </w:tcPr>
          <w:p w14:paraId="70FCD512" w14:textId="77777777" w:rsidR="0068475B" w:rsidRDefault="0068475B"/>
        </w:tc>
      </w:tr>
      <w:tr w:rsidR="0068475B" w14:paraId="05C4B287" w14:textId="77777777" w:rsidTr="0068475B">
        <w:trPr>
          <w:trHeight w:val="3319"/>
        </w:trPr>
        <w:tc>
          <w:tcPr>
            <w:tcW w:w="4675" w:type="dxa"/>
            <w:vAlign w:val="center"/>
          </w:tcPr>
          <w:p w14:paraId="0EBCB565" w14:textId="77777777" w:rsidR="0068475B" w:rsidRPr="00E44B70" w:rsidRDefault="0068475B" w:rsidP="00F55AB1">
            <w:pPr>
              <w:rPr>
                <w:noProof/>
                <w:lang w:val="en-AU" w:eastAsia="en-AU"/>
              </w:rPr>
            </w:pPr>
          </w:p>
        </w:tc>
        <w:tc>
          <w:tcPr>
            <w:tcW w:w="4675" w:type="dxa"/>
            <w:vMerge/>
          </w:tcPr>
          <w:p w14:paraId="78879DFC" w14:textId="77777777" w:rsidR="0068475B" w:rsidRDefault="0068475B"/>
        </w:tc>
      </w:tr>
      <w:tr w:rsidR="00A602AF" w14:paraId="303BE0DF" w14:textId="77777777" w:rsidTr="00F55AB1">
        <w:trPr>
          <w:trHeight w:val="2718"/>
        </w:trPr>
        <w:tc>
          <w:tcPr>
            <w:tcW w:w="4675" w:type="dxa"/>
          </w:tcPr>
          <w:p w14:paraId="612BFE45" w14:textId="12FEF2D8" w:rsidR="00A602AF" w:rsidRDefault="00A602AF" w:rsidP="00F55AB1">
            <w:pPr>
              <w:pStyle w:val="Heading2"/>
            </w:pPr>
          </w:p>
        </w:tc>
        <w:tc>
          <w:tcPr>
            <w:tcW w:w="4675" w:type="dxa"/>
          </w:tcPr>
          <w:p w14:paraId="6FC69480" w14:textId="77777777" w:rsidR="00A602AF" w:rsidRDefault="00A602AF"/>
        </w:tc>
      </w:tr>
    </w:tbl>
    <w:p w14:paraId="042E93EC" w14:textId="77777777" w:rsidR="00A602AF" w:rsidRDefault="00A602AF"/>
    <w:p w14:paraId="7A0F2ADA" w14:textId="77777777" w:rsidR="0031739D" w:rsidRDefault="0031739D"/>
    <w:p w14:paraId="0D237BBC" w14:textId="77777777" w:rsidR="00B4619D" w:rsidRPr="00B4619D" w:rsidRDefault="00B4619D" w:rsidP="00B4619D">
      <w:pPr>
        <w:rPr>
          <w:rFonts w:ascii="Verdana" w:hAnsi="Verdana"/>
          <w:b/>
          <w:bCs/>
          <w:lang w:val="en-IN"/>
        </w:rPr>
      </w:pPr>
      <w:r w:rsidRPr="00B4619D">
        <w:rPr>
          <w:rFonts w:ascii="Verdana" w:hAnsi="Verdana"/>
          <w:b/>
          <w:bCs/>
          <w:lang w:val="en-IN"/>
        </w:rPr>
        <w:lastRenderedPageBreak/>
        <w:t>Running Python Programs in Visual Studio Code (VS Code)</w:t>
      </w:r>
    </w:p>
    <w:p w14:paraId="254EA45B" w14:textId="77777777" w:rsidR="00B4619D" w:rsidRPr="00B4619D" w:rsidRDefault="00B4619D" w:rsidP="00B4619D">
      <w:pPr>
        <w:rPr>
          <w:rFonts w:ascii="Verdana" w:hAnsi="Verdana"/>
          <w:b/>
          <w:bCs/>
          <w:lang w:val="en-IN"/>
        </w:rPr>
      </w:pPr>
      <w:r w:rsidRPr="00B4619D">
        <w:rPr>
          <w:rFonts w:ascii="Verdana" w:hAnsi="Verdana"/>
          <w:b/>
          <w:bCs/>
          <w:lang w:val="en-IN"/>
        </w:rPr>
        <w:t>Step 1: Install Python Extension</w:t>
      </w:r>
    </w:p>
    <w:p w14:paraId="5503EE5B" w14:textId="77777777" w:rsidR="00B4619D" w:rsidRPr="00B4619D" w:rsidRDefault="00B4619D" w:rsidP="00B4619D">
      <w:pPr>
        <w:numPr>
          <w:ilvl w:val="0"/>
          <w:numId w:val="9"/>
        </w:numPr>
        <w:rPr>
          <w:rFonts w:ascii="Verdana" w:hAnsi="Verdana"/>
          <w:lang w:val="en-IN"/>
        </w:rPr>
      </w:pPr>
      <w:r w:rsidRPr="00B4619D">
        <w:rPr>
          <w:rFonts w:ascii="Verdana" w:hAnsi="Verdana"/>
          <w:lang w:val="en-IN"/>
        </w:rPr>
        <w:t>Open VS Code.</w:t>
      </w:r>
    </w:p>
    <w:p w14:paraId="12DBF4D9" w14:textId="77777777" w:rsidR="00B4619D" w:rsidRPr="00B4619D" w:rsidRDefault="00B4619D" w:rsidP="00B4619D">
      <w:pPr>
        <w:numPr>
          <w:ilvl w:val="0"/>
          <w:numId w:val="9"/>
        </w:numPr>
        <w:rPr>
          <w:rFonts w:ascii="Verdana" w:hAnsi="Verdana"/>
          <w:lang w:val="en-IN"/>
        </w:rPr>
      </w:pPr>
      <w:r w:rsidRPr="00B4619D">
        <w:rPr>
          <w:rFonts w:ascii="Verdana" w:hAnsi="Verdana"/>
          <w:lang w:val="en-IN"/>
        </w:rPr>
        <w:t xml:space="preserve">Go to the </w:t>
      </w:r>
      <w:r w:rsidRPr="00B4619D">
        <w:rPr>
          <w:rFonts w:ascii="Verdana" w:hAnsi="Verdana"/>
          <w:b/>
          <w:bCs/>
          <w:lang w:val="en-IN"/>
        </w:rPr>
        <w:t>Extensions</w:t>
      </w:r>
      <w:r w:rsidRPr="00B4619D">
        <w:rPr>
          <w:rFonts w:ascii="Verdana" w:hAnsi="Verdana"/>
          <w:lang w:val="en-IN"/>
        </w:rPr>
        <w:t xml:space="preserve"> sidebar (Ctrl+Shift+X).</w:t>
      </w:r>
    </w:p>
    <w:p w14:paraId="1B4CEFDE" w14:textId="77777777" w:rsidR="00B4619D" w:rsidRPr="00B4619D" w:rsidRDefault="00B4619D" w:rsidP="00B4619D">
      <w:pPr>
        <w:numPr>
          <w:ilvl w:val="0"/>
          <w:numId w:val="9"/>
        </w:numPr>
        <w:rPr>
          <w:rFonts w:ascii="Verdana" w:hAnsi="Verdana"/>
          <w:lang w:val="en-IN"/>
        </w:rPr>
      </w:pPr>
      <w:r w:rsidRPr="00B4619D">
        <w:rPr>
          <w:rFonts w:ascii="Verdana" w:hAnsi="Verdana"/>
          <w:lang w:val="en-IN"/>
        </w:rPr>
        <w:t xml:space="preserve">Search for </w:t>
      </w:r>
      <w:r w:rsidRPr="00B4619D">
        <w:rPr>
          <w:rFonts w:ascii="Verdana" w:hAnsi="Verdana"/>
          <w:b/>
          <w:bCs/>
          <w:lang w:val="en-IN"/>
        </w:rPr>
        <w:t>"Python"</w:t>
      </w:r>
      <w:r w:rsidRPr="00B4619D">
        <w:rPr>
          <w:rFonts w:ascii="Verdana" w:hAnsi="Verdana"/>
          <w:lang w:val="en-IN"/>
        </w:rPr>
        <w:t>.</w:t>
      </w:r>
    </w:p>
    <w:p w14:paraId="719AD29D" w14:textId="77777777" w:rsidR="00B4619D" w:rsidRPr="00B4619D" w:rsidRDefault="00B4619D" w:rsidP="00B4619D">
      <w:pPr>
        <w:numPr>
          <w:ilvl w:val="0"/>
          <w:numId w:val="9"/>
        </w:numPr>
        <w:rPr>
          <w:rFonts w:ascii="Verdana" w:hAnsi="Verdana"/>
          <w:lang w:val="en-IN"/>
        </w:rPr>
      </w:pPr>
      <w:r w:rsidRPr="00B4619D">
        <w:rPr>
          <w:rFonts w:ascii="Verdana" w:hAnsi="Verdana"/>
          <w:lang w:val="en-IN"/>
        </w:rPr>
        <w:t xml:space="preserve">Install the </w:t>
      </w:r>
      <w:r w:rsidRPr="00B4619D">
        <w:rPr>
          <w:rFonts w:ascii="Verdana" w:hAnsi="Verdana"/>
          <w:b/>
          <w:bCs/>
          <w:lang w:val="en-IN"/>
        </w:rPr>
        <w:t>official Python extension by Microsoft</w:t>
      </w:r>
      <w:r w:rsidRPr="00B4619D">
        <w:rPr>
          <w:rFonts w:ascii="Verdana" w:hAnsi="Verdana"/>
          <w:lang w:val="en-IN"/>
        </w:rPr>
        <w:t>.</w:t>
      </w:r>
    </w:p>
    <w:p w14:paraId="5B8ECF5D" w14:textId="77777777" w:rsidR="00B4619D" w:rsidRPr="00B4619D" w:rsidRDefault="00000000" w:rsidP="00B4619D">
      <w:pPr>
        <w:rPr>
          <w:rFonts w:ascii="Verdana" w:hAnsi="Verdana"/>
          <w:lang w:val="en-IN"/>
        </w:rPr>
      </w:pPr>
      <w:r>
        <w:rPr>
          <w:rFonts w:ascii="Verdana" w:hAnsi="Verdana"/>
          <w:lang w:val="en-IN"/>
        </w:rPr>
        <w:pict w14:anchorId="76C7C8C9">
          <v:rect id="_x0000_i1025" style="width:0;height:1.5pt" o:hralign="center" o:hrstd="t" o:hr="t" fillcolor="#a0a0a0" stroked="f"/>
        </w:pict>
      </w:r>
    </w:p>
    <w:p w14:paraId="10B60638" w14:textId="77777777" w:rsidR="00B4619D" w:rsidRPr="00B4619D" w:rsidRDefault="00B4619D" w:rsidP="00B4619D">
      <w:pPr>
        <w:rPr>
          <w:rFonts w:ascii="Verdana" w:hAnsi="Verdana"/>
          <w:b/>
          <w:bCs/>
          <w:lang w:val="en-IN"/>
        </w:rPr>
      </w:pPr>
      <w:r w:rsidRPr="00B4619D">
        <w:rPr>
          <w:rFonts w:ascii="Verdana" w:hAnsi="Verdana"/>
          <w:b/>
          <w:bCs/>
          <w:lang w:val="en-IN"/>
        </w:rPr>
        <w:t>Step 2: Set Up Python Interpreter</w:t>
      </w:r>
    </w:p>
    <w:p w14:paraId="3219473F" w14:textId="77777777" w:rsidR="00B4619D" w:rsidRPr="00B4619D" w:rsidRDefault="00B4619D" w:rsidP="00B4619D">
      <w:pPr>
        <w:numPr>
          <w:ilvl w:val="0"/>
          <w:numId w:val="10"/>
        </w:numPr>
        <w:rPr>
          <w:rFonts w:ascii="Verdana" w:hAnsi="Verdana"/>
          <w:lang w:val="en-IN"/>
        </w:rPr>
      </w:pPr>
      <w:r w:rsidRPr="00B4619D">
        <w:rPr>
          <w:rFonts w:ascii="Verdana" w:hAnsi="Verdana"/>
          <w:lang w:val="en-IN"/>
        </w:rPr>
        <w:t xml:space="preserve">Press </w:t>
      </w:r>
      <w:r w:rsidRPr="00B4619D">
        <w:rPr>
          <w:rFonts w:ascii="Verdana" w:hAnsi="Verdana"/>
          <w:b/>
          <w:bCs/>
          <w:lang w:val="en-IN"/>
        </w:rPr>
        <w:t>Ctrl+Shift+P</w:t>
      </w:r>
      <w:r w:rsidRPr="00B4619D">
        <w:rPr>
          <w:rFonts w:ascii="Verdana" w:hAnsi="Verdana"/>
          <w:lang w:val="en-IN"/>
        </w:rPr>
        <w:t xml:space="preserve"> to open the Command Palette.</w:t>
      </w:r>
    </w:p>
    <w:p w14:paraId="0ECEF882" w14:textId="77777777" w:rsidR="00B4619D" w:rsidRPr="00B4619D" w:rsidRDefault="00B4619D" w:rsidP="00B4619D">
      <w:pPr>
        <w:numPr>
          <w:ilvl w:val="0"/>
          <w:numId w:val="10"/>
        </w:numPr>
        <w:rPr>
          <w:rFonts w:ascii="Verdana" w:hAnsi="Verdana"/>
          <w:lang w:val="en-IN"/>
        </w:rPr>
      </w:pPr>
      <w:r w:rsidRPr="00B4619D">
        <w:rPr>
          <w:rFonts w:ascii="Verdana" w:hAnsi="Verdana"/>
          <w:lang w:val="en-IN"/>
        </w:rPr>
        <w:t xml:space="preserve">Search for </w:t>
      </w:r>
      <w:r w:rsidRPr="00B4619D">
        <w:rPr>
          <w:rFonts w:ascii="Verdana" w:hAnsi="Verdana"/>
          <w:b/>
          <w:bCs/>
          <w:lang w:val="en-IN"/>
        </w:rPr>
        <w:t>"Python: Select Interpreter"</w:t>
      </w:r>
      <w:r w:rsidRPr="00B4619D">
        <w:rPr>
          <w:rFonts w:ascii="Verdana" w:hAnsi="Verdana"/>
          <w:lang w:val="en-IN"/>
        </w:rPr>
        <w:t>.</w:t>
      </w:r>
    </w:p>
    <w:p w14:paraId="352044AE" w14:textId="77777777" w:rsidR="00B4619D" w:rsidRPr="00B4619D" w:rsidRDefault="00B4619D" w:rsidP="00B4619D">
      <w:pPr>
        <w:numPr>
          <w:ilvl w:val="0"/>
          <w:numId w:val="10"/>
        </w:numPr>
        <w:rPr>
          <w:rFonts w:ascii="Verdana" w:hAnsi="Verdana"/>
          <w:lang w:val="en-IN"/>
        </w:rPr>
      </w:pPr>
      <w:r w:rsidRPr="00B4619D">
        <w:rPr>
          <w:rFonts w:ascii="Verdana" w:hAnsi="Verdana"/>
          <w:lang w:val="en-IN"/>
        </w:rPr>
        <w:t>Choose your installed Python version (should display the Python path).</w:t>
      </w:r>
    </w:p>
    <w:p w14:paraId="31F79C8E" w14:textId="77777777" w:rsidR="00B4619D" w:rsidRPr="00B4619D" w:rsidRDefault="00000000" w:rsidP="00B4619D">
      <w:pPr>
        <w:rPr>
          <w:rFonts w:ascii="Verdana" w:hAnsi="Verdana"/>
          <w:lang w:val="en-IN"/>
        </w:rPr>
      </w:pPr>
      <w:r>
        <w:rPr>
          <w:rFonts w:ascii="Verdana" w:hAnsi="Verdana"/>
          <w:lang w:val="en-IN"/>
        </w:rPr>
        <w:pict w14:anchorId="696EB709">
          <v:rect id="_x0000_i1026" style="width:0;height:1.5pt" o:hralign="center" o:hrstd="t" o:hr="t" fillcolor="#a0a0a0" stroked="f"/>
        </w:pict>
      </w:r>
    </w:p>
    <w:p w14:paraId="033DC928" w14:textId="77777777" w:rsidR="00B4619D" w:rsidRPr="00B4619D" w:rsidRDefault="00B4619D" w:rsidP="00B4619D">
      <w:pPr>
        <w:rPr>
          <w:rFonts w:ascii="Verdana" w:hAnsi="Verdana"/>
          <w:b/>
          <w:bCs/>
          <w:lang w:val="en-IN"/>
        </w:rPr>
      </w:pPr>
      <w:r w:rsidRPr="00B4619D">
        <w:rPr>
          <w:rFonts w:ascii="Verdana" w:hAnsi="Verdana"/>
          <w:b/>
          <w:bCs/>
          <w:lang w:val="en-IN"/>
        </w:rPr>
        <w:t>Step 3: Create a Python File</w:t>
      </w:r>
    </w:p>
    <w:p w14:paraId="745AC7A3" w14:textId="77777777" w:rsidR="00B4619D" w:rsidRPr="00B4619D" w:rsidRDefault="00B4619D" w:rsidP="00B4619D">
      <w:pPr>
        <w:numPr>
          <w:ilvl w:val="0"/>
          <w:numId w:val="11"/>
        </w:numPr>
        <w:rPr>
          <w:rFonts w:ascii="Verdana" w:hAnsi="Verdana"/>
          <w:lang w:val="en-IN"/>
        </w:rPr>
      </w:pPr>
      <w:r w:rsidRPr="00B4619D">
        <w:rPr>
          <w:rFonts w:ascii="Verdana" w:hAnsi="Verdana"/>
          <w:lang w:val="en-IN"/>
        </w:rPr>
        <w:t xml:space="preserve">Click on </w:t>
      </w:r>
      <w:r w:rsidRPr="00B4619D">
        <w:rPr>
          <w:rFonts w:ascii="Verdana" w:hAnsi="Verdana"/>
          <w:b/>
          <w:bCs/>
          <w:lang w:val="en-IN"/>
        </w:rPr>
        <w:t>"File &gt; New File"</w:t>
      </w:r>
      <w:r w:rsidRPr="00B4619D">
        <w:rPr>
          <w:rFonts w:ascii="Verdana" w:hAnsi="Verdana"/>
          <w:lang w:val="en-IN"/>
        </w:rPr>
        <w:t>.</w:t>
      </w:r>
    </w:p>
    <w:p w14:paraId="59A9BCB0" w14:textId="77777777" w:rsidR="00B4619D" w:rsidRPr="00B4619D" w:rsidRDefault="00B4619D" w:rsidP="00B4619D">
      <w:pPr>
        <w:numPr>
          <w:ilvl w:val="0"/>
          <w:numId w:val="11"/>
        </w:numPr>
        <w:rPr>
          <w:rFonts w:ascii="Verdana" w:hAnsi="Verdana"/>
          <w:lang w:val="en-IN"/>
        </w:rPr>
      </w:pPr>
      <w:r w:rsidRPr="00B4619D">
        <w:rPr>
          <w:rFonts w:ascii="Verdana" w:hAnsi="Verdana"/>
          <w:lang w:val="en-IN"/>
        </w:rPr>
        <w:t>Save the file with a .py extension (e.g., hello_world.py).</w:t>
      </w:r>
    </w:p>
    <w:p w14:paraId="5FB8A23F" w14:textId="77777777" w:rsidR="00B4619D" w:rsidRPr="00B4619D" w:rsidRDefault="00B4619D" w:rsidP="00B4619D">
      <w:pPr>
        <w:numPr>
          <w:ilvl w:val="0"/>
          <w:numId w:val="11"/>
        </w:numPr>
        <w:rPr>
          <w:rFonts w:ascii="Verdana" w:hAnsi="Verdana"/>
          <w:lang w:val="en-IN"/>
        </w:rPr>
      </w:pPr>
      <w:r w:rsidRPr="00B4619D">
        <w:rPr>
          <w:rFonts w:ascii="Verdana" w:hAnsi="Verdana"/>
          <w:lang w:val="en-IN"/>
        </w:rPr>
        <w:t>Write a simple Python program:</w:t>
      </w:r>
    </w:p>
    <w:p w14:paraId="493543D2" w14:textId="77777777" w:rsidR="00B4619D" w:rsidRPr="00B4619D" w:rsidRDefault="00B4619D" w:rsidP="00B4619D">
      <w:pPr>
        <w:rPr>
          <w:rFonts w:ascii="Verdana" w:hAnsi="Verdana"/>
          <w:lang w:val="en-IN"/>
        </w:rPr>
      </w:pPr>
      <w:r w:rsidRPr="00B4619D">
        <w:rPr>
          <w:rFonts w:ascii="Verdana" w:hAnsi="Verdana"/>
          <w:lang w:val="en-IN"/>
        </w:rPr>
        <w:t>python</w:t>
      </w:r>
    </w:p>
    <w:p w14:paraId="1B77AF93" w14:textId="77777777" w:rsidR="00B4619D" w:rsidRPr="00B4619D" w:rsidRDefault="00B4619D" w:rsidP="00B4619D">
      <w:pPr>
        <w:rPr>
          <w:rFonts w:ascii="Verdana" w:hAnsi="Verdana"/>
          <w:lang w:val="en-IN"/>
        </w:rPr>
      </w:pPr>
      <w:r w:rsidRPr="00B4619D">
        <w:rPr>
          <w:rFonts w:ascii="Verdana" w:hAnsi="Verdana"/>
          <w:lang w:val="en-IN"/>
        </w:rPr>
        <w:t>CopyEdit</w:t>
      </w:r>
    </w:p>
    <w:p w14:paraId="59975D89" w14:textId="77777777" w:rsidR="00B4619D" w:rsidRPr="00B4619D" w:rsidRDefault="00B4619D" w:rsidP="00B4619D">
      <w:pPr>
        <w:rPr>
          <w:rFonts w:ascii="Verdana" w:hAnsi="Verdana"/>
          <w:lang w:val="en-IN"/>
        </w:rPr>
      </w:pPr>
      <w:r w:rsidRPr="00B4619D">
        <w:rPr>
          <w:rFonts w:ascii="Verdana" w:hAnsi="Verdana"/>
          <w:lang w:val="en-IN"/>
        </w:rPr>
        <w:t>print("Hello, World!")</w:t>
      </w:r>
    </w:p>
    <w:p w14:paraId="1EEC4762" w14:textId="77777777" w:rsidR="00B4619D" w:rsidRPr="00B4619D" w:rsidRDefault="00000000" w:rsidP="00B4619D">
      <w:pPr>
        <w:rPr>
          <w:rFonts w:ascii="Verdana" w:hAnsi="Verdana"/>
          <w:lang w:val="en-IN"/>
        </w:rPr>
      </w:pPr>
      <w:r>
        <w:rPr>
          <w:rFonts w:ascii="Verdana" w:hAnsi="Verdana"/>
          <w:lang w:val="en-IN"/>
        </w:rPr>
        <w:pict w14:anchorId="5770C363">
          <v:rect id="_x0000_i1027" style="width:0;height:1.5pt" o:hralign="center" o:hrstd="t" o:hr="t" fillcolor="#a0a0a0" stroked="f"/>
        </w:pict>
      </w:r>
    </w:p>
    <w:p w14:paraId="697B42AE" w14:textId="77777777" w:rsidR="00B4619D" w:rsidRPr="00B4619D" w:rsidRDefault="00B4619D" w:rsidP="00B4619D">
      <w:pPr>
        <w:rPr>
          <w:rFonts w:ascii="Verdana" w:hAnsi="Verdana"/>
          <w:b/>
          <w:bCs/>
          <w:lang w:val="en-IN"/>
        </w:rPr>
      </w:pPr>
      <w:r w:rsidRPr="00B4619D">
        <w:rPr>
          <w:rFonts w:ascii="Verdana" w:hAnsi="Verdana"/>
          <w:b/>
          <w:bCs/>
          <w:lang w:val="en-IN"/>
        </w:rPr>
        <w:t>Step 4: Running the Python Program</w:t>
      </w:r>
    </w:p>
    <w:p w14:paraId="38BA0360" w14:textId="77777777" w:rsidR="00B4619D" w:rsidRPr="00B4619D" w:rsidRDefault="00B4619D" w:rsidP="00B4619D">
      <w:pPr>
        <w:numPr>
          <w:ilvl w:val="0"/>
          <w:numId w:val="12"/>
        </w:numPr>
        <w:rPr>
          <w:rFonts w:ascii="Verdana" w:hAnsi="Verdana"/>
          <w:lang w:val="en-IN"/>
        </w:rPr>
      </w:pPr>
      <w:r w:rsidRPr="00B4619D">
        <w:rPr>
          <w:rFonts w:ascii="Verdana" w:hAnsi="Verdana"/>
          <w:lang w:val="en-IN"/>
        </w:rPr>
        <w:t>There are three ways to run the program:</w:t>
      </w:r>
    </w:p>
    <w:p w14:paraId="53203E82" w14:textId="77777777" w:rsidR="00B4619D" w:rsidRPr="00B4619D" w:rsidRDefault="00B4619D" w:rsidP="00B4619D">
      <w:pPr>
        <w:numPr>
          <w:ilvl w:val="1"/>
          <w:numId w:val="12"/>
        </w:numPr>
        <w:rPr>
          <w:rFonts w:ascii="Verdana" w:hAnsi="Verdana"/>
          <w:lang w:val="en-IN"/>
        </w:rPr>
      </w:pPr>
      <w:r w:rsidRPr="00B4619D">
        <w:rPr>
          <w:rFonts w:ascii="Verdana" w:hAnsi="Verdana"/>
          <w:b/>
          <w:bCs/>
          <w:lang w:val="en-IN"/>
        </w:rPr>
        <w:t>Option 1: Click the "Run" Button</w:t>
      </w:r>
      <w:r w:rsidRPr="00B4619D">
        <w:rPr>
          <w:rFonts w:ascii="Verdana" w:hAnsi="Verdana"/>
          <w:lang w:val="en-IN"/>
        </w:rPr>
        <w:t xml:space="preserve"> (Top-right corner of the editor).</w:t>
      </w:r>
    </w:p>
    <w:p w14:paraId="170AE9C1" w14:textId="77777777" w:rsidR="00B4619D" w:rsidRPr="00B4619D" w:rsidRDefault="00B4619D" w:rsidP="00B4619D">
      <w:pPr>
        <w:numPr>
          <w:ilvl w:val="1"/>
          <w:numId w:val="12"/>
        </w:numPr>
        <w:rPr>
          <w:rFonts w:ascii="Verdana" w:hAnsi="Verdana"/>
          <w:lang w:val="en-IN"/>
        </w:rPr>
      </w:pPr>
      <w:r w:rsidRPr="00B4619D">
        <w:rPr>
          <w:rFonts w:ascii="Verdana" w:hAnsi="Verdana"/>
          <w:b/>
          <w:bCs/>
          <w:lang w:val="en-IN"/>
        </w:rPr>
        <w:t>Option 2: Use the Terminal Command:</w:t>
      </w:r>
    </w:p>
    <w:p w14:paraId="18B65381" w14:textId="77777777" w:rsidR="00B4619D" w:rsidRPr="00B4619D" w:rsidRDefault="00B4619D" w:rsidP="00B4619D">
      <w:pPr>
        <w:numPr>
          <w:ilvl w:val="2"/>
          <w:numId w:val="12"/>
        </w:numPr>
        <w:rPr>
          <w:rFonts w:ascii="Verdana" w:hAnsi="Verdana"/>
          <w:lang w:val="en-IN"/>
        </w:rPr>
      </w:pPr>
      <w:r w:rsidRPr="00B4619D">
        <w:rPr>
          <w:rFonts w:ascii="Verdana" w:hAnsi="Verdana"/>
          <w:lang w:val="en-IN"/>
        </w:rPr>
        <w:t>Open Terminal (Ctrl+`).</w:t>
      </w:r>
    </w:p>
    <w:p w14:paraId="25AE2CCB" w14:textId="77777777" w:rsidR="00B4619D" w:rsidRPr="00B4619D" w:rsidRDefault="00B4619D" w:rsidP="00B4619D">
      <w:pPr>
        <w:numPr>
          <w:ilvl w:val="2"/>
          <w:numId w:val="12"/>
        </w:numPr>
        <w:rPr>
          <w:rFonts w:ascii="Verdana" w:hAnsi="Verdana"/>
          <w:lang w:val="en-IN"/>
        </w:rPr>
      </w:pPr>
      <w:r w:rsidRPr="00B4619D">
        <w:rPr>
          <w:rFonts w:ascii="Verdana" w:hAnsi="Verdana"/>
          <w:lang w:val="en-IN"/>
        </w:rPr>
        <w:t>Run:</w:t>
      </w:r>
    </w:p>
    <w:p w14:paraId="25F932AD" w14:textId="77777777" w:rsidR="00B4619D" w:rsidRPr="00B4619D" w:rsidRDefault="00B4619D" w:rsidP="00B4619D">
      <w:pPr>
        <w:rPr>
          <w:rFonts w:ascii="Verdana" w:hAnsi="Verdana"/>
          <w:lang w:val="en-IN"/>
        </w:rPr>
      </w:pPr>
      <w:r w:rsidRPr="00B4619D">
        <w:rPr>
          <w:rFonts w:ascii="Verdana" w:hAnsi="Verdana"/>
          <w:lang w:val="en-IN"/>
        </w:rPr>
        <w:t>bash</w:t>
      </w:r>
    </w:p>
    <w:p w14:paraId="6419E2E6" w14:textId="77777777" w:rsidR="00B4619D" w:rsidRPr="00B4619D" w:rsidRDefault="00B4619D" w:rsidP="00B4619D">
      <w:pPr>
        <w:rPr>
          <w:rFonts w:ascii="Verdana" w:hAnsi="Verdana"/>
          <w:lang w:val="en-IN"/>
        </w:rPr>
      </w:pPr>
      <w:r w:rsidRPr="00B4619D">
        <w:rPr>
          <w:rFonts w:ascii="Verdana" w:hAnsi="Verdana"/>
          <w:lang w:val="en-IN"/>
        </w:rPr>
        <w:t>CopyEdit</w:t>
      </w:r>
    </w:p>
    <w:p w14:paraId="50227968" w14:textId="77777777" w:rsidR="00B4619D" w:rsidRPr="00B4619D" w:rsidRDefault="00B4619D" w:rsidP="00B4619D">
      <w:pPr>
        <w:rPr>
          <w:rFonts w:ascii="Verdana" w:hAnsi="Verdana"/>
          <w:lang w:val="en-IN"/>
        </w:rPr>
      </w:pPr>
      <w:r w:rsidRPr="00B4619D">
        <w:rPr>
          <w:rFonts w:ascii="Verdana" w:hAnsi="Verdana"/>
          <w:lang w:val="en-IN"/>
        </w:rPr>
        <w:t>python hello_world.py</w:t>
      </w:r>
    </w:p>
    <w:p w14:paraId="55985B2E" w14:textId="77777777" w:rsidR="00B4619D" w:rsidRPr="00B4619D" w:rsidRDefault="00B4619D" w:rsidP="00B4619D">
      <w:pPr>
        <w:numPr>
          <w:ilvl w:val="1"/>
          <w:numId w:val="12"/>
        </w:numPr>
        <w:rPr>
          <w:rFonts w:ascii="Verdana" w:hAnsi="Verdana"/>
          <w:lang w:val="en-IN"/>
        </w:rPr>
      </w:pPr>
      <w:r w:rsidRPr="00B4619D">
        <w:rPr>
          <w:rFonts w:ascii="Verdana" w:hAnsi="Verdana"/>
          <w:b/>
          <w:bCs/>
          <w:lang w:val="en-IN"/>
        </w:rPr>
        <w:t>Option 3: Right-Click and Select "Run Python File in Terminal".</w:t>
      </w:r>
    </w:p>
    <w:p w14:paraId="50EEC9BA" w14:textId="77777777" w:rsidR="00B4619D" w:rsidRPr="00B4619D" w:rsidRDefault="00000000" w:rsidP="00B4619D">
      <w:pPr>
        <w:rPr>
          <w:rFonts w:ascii="Verdana" w:hAnsi="Verdana"/>
          <w:lang w:val="en-IN"/>
        </w:rPr>
      </w:pPr>
      <w:r>
        <w:rPr>
          <w:rFonts w:ascii="Verdana" w:hAnsi="Verdana"/>
          <w:lang w:val="en-IN"/>
        </w:rPr>
        <w:pict w14:anchorId="1C04951E">
          <v:rect id="_x0000_i1028" style="width:0;height:1.5pt" o:hralign="center" o:hrstd="t" o:hr="t" fillcolor="#a0a0a0" stroked="f"/>
        </w:pict>
      </w:r>
    </w:p>
    <w:p w14:paraId="73BDD27D" w14:textId="77777777" w:rsidR="00B4619D" w:rsidRPr="00B4619D" w:rsidRDefault="00B4619D" w:rsidP="00B4619D">
      <w:pPr>
        <w:rPr>
          <w:rFonts w:ascii="Verdana" w:hAnsi="Verdana"/>
          <w:b/>
          <w:bCs/>
          <w:lang w:val="en-IN"/>
        </w:rPr>
      </w:pPr>
      <w:r w:rsidRPr="00B4619D">
        <w:rPr>
          <w:rFonts w:ascii="Verdana" w:hAnsi="Verdana"/>
          <w:b/>
          <w:bCs/>
          <w:lang w:val="en-IN"/>
        </w:rPr>
        <w:t>Step 5: Checking the Output</w:t>
      </w:r>
    </w:p>
    <w:p w14:paraId="5440F128" w14:textId="77777777" w:rsidR="00B4619D" w:rsidRPr="00B4619D" w:rsidRDefault="00B4619D" w:rsidP="00B4619D">
      <w:pPr>
        <w:numPr>
          <w:ilvl w:val="0"/>
          <w:numId w:val="13"/>
        </w:numPr>
        <w:rPr>
          <w:rFonts w:ascii="Verdana" w:hAnsi="Verdana"/>
          <w:lang w:val="en-IN"/>
        </w:rPr>
      </w:pPr>
      <w:r w:rsidRPr="00B4619D">
        <w:rPr>
          <w:rFonts w:ascii="Verdana" w:hAnsi="Verdana"/>
          <w:lang w:val="en-IN"/>
        </w:rPr>
        <w:t>You should see the output in the terminal:</w:t>
      </w:r>
    </w:p>
    <w:p w14:paraId="5A706D29" w14:textId="77777777" w:rsidR="00B4619D" w:rsidRPr="00B4619D" w:rsidRDefault="00B4619D" w:rsidP="00B4619D">
      <w:pPr>
        <w:rPr>
          <w:rFonts w:ascii="Verdana" w:hAnsi="Verdana"/>
          <w:lang w:val="en-IN"/>
        </w:rPr>
      </w:pPr>
      <w:r w:rsidRPr="00B4619D">
        <w:rPr>
          <w:rFonts w:ascii="Verdana" w:hAnsi="Verdana"/>
          <w:lang w:val="en-IN"/>
        </w:rPr>
        <w:t>bash</w:t>
      </w:r>
    </w:p>
    <w:p w14:paraId="2618B1BC" w14:textId="77777777" w:rsidR="00B4619D" w:rsidRPr="00B4619D" w:rsidRDefault="00B4619D" w:rsidP="00B4619D">
      <w:pPr>
        <w:rPr>
          <w:rFonts w:ascii="Verdana" w:hAnsi="Verdana"/>
          <w:lang w:val="en-IN"/>
        </w:rPr>
      </w:pPr>
      <w:r w:rsidRPr="00B4619D">
        <w:rPr>
          <w:rFonts w:ascii="Verdana" w:hAnsi="Verdana"/>
          <w:lang w:val="en-IN"/>
        </w:rPr>
        <w:t>CopyEdit</w:t>
      </w:r>
    </w:p>
    <w:p w14:paraId="1C674C18" w14:textId="77777777" w:rsidR="00B4619D" w:rsidRPr="00B4619D" w:rsidRDefault="00B4619D" w:rsidP="00B4619D">
      <w:pPr>
        <w:rPr>
          <w:rFonts w:ascii="Verdana" w:hAnsi="Verdana"/>
          <w:lang w:val="en-IN"/>
        </w:rPr>
      </w:pPr>
      <w:r w:rsidRPr="00B4619D">
        <w:rPr>
          <w:rFonts w:ascii="Verdana" w:hAnsi="Verdana"/>
          <w:lang w:val="en-IN"/>
        </w:rPr>
        <w:t>Hello, World!</w:t>
      </w:r>
    </w:p>
    <w:p w14:paraId="41DF038B" w14:textId="77777777" w:rsidR="00B4619D" w:rsidRPr="00B4619D" w:rsidRDefault="00000000" w:rsidP="00B4619D">
      <w:pPr>
        <w:rPr>
          <w:rFonts w:ascii="Verdana" w:hAnsi="Verdana"/>
          <w:lang w:val="en-IN"/>
        </w:rPr>
      </w:pPr>
      <w:r>
        <w:rPr>
          <w:rFonts w:ascii="Verdana" w:hAnsi="Verdana"/>
          <w:lang w:val="en-IN"/>
        </w:rPr>
        <w:pict w14:anchorId="76D965CE">
          <v:rect id="_x0000_i1029" style="width:0;height:1.5pt" o:hralign="center" o:hrstd="t" o:hr="t" fillcolor="#a0a0a0" stroked="f"/>
        </w:pict>
      </w:r>
    </w:p>
    <w:p w14:paraId="2397C8A2" w14:textId="77777777" w:rsidR="00B4619D" w:rsidRPr="00B4619D" w:rsidRDefault="00B4619D" w:rsidP="00B4619D">
      <w:pPr>
        <w:rPr>
          <w:rFonts w:ascii="Verdana" w:hAnsi="Verdana"/>
          <w:b/>
          <w:bCs/>
          <w:lang w:val="en-IN"/>
        </w:rPr>
      </w:pPr>
      <w:r w:rsidRPr="00B4619D">
        <w:rPr>
          <w:rFonts w:ascii="Verdana" w:hAnsi="Verdana"/>
          <w:b/>
          <w:bCs/>
          <w:lang w:val="en-IN"/>
        </w:rPr>
        <w:t>Step 6: Troubleshooting (If It Doesn't Work)</w:t>
      </w:r>
    </w:p>
    <w:p w14:paraId="10F8C03A" w14:textId="77777777" w:rsidR="00B4619D" w:rsidRPr="00B4619D" w:rsidRDefault="00B4619D" w:rsidP="00B4619D">
      <w:pPr>
        <w:numPr>
          <w:ilvl w:val="0"/>
          <w:numId w:val="14"/>
        </w:numPr>
        <w:rPr>
          <w:rFonts w:ascii="Verdana" w:hAnsi="Verdana"/>
          <w:lang w:val="en-IN"/>
        </w:rPr>
      </w:pPr>
      <w:r w:rsidRPr="00B4619D">
        <w:rPr>
          <w:rFonts w:ascii="Verdana" w:hAnsi="Verdana"/>
          <w:lang w:val="en-IN"/>
        </w:rPr>
        <w:t>Ensure Python is installed and added to the system PATH:</w:t>
      </w:r>
    </w:p>
    <w:p w14:paraId="31F32E96" w14:textId="77777777" w:rsidR="00B4619D" w:rsidRPr="00B4619D" w:rsidRDefault="00B4619D" w:rsidP="00B4619D">
      <w:pPr>
        <w:rPr>
          <w:rFonts w:ascii="Verdana" w:hAnsi="Verdana"/>
          <w:lang w:val="en-IN"/>
        </w:rPr>
      </w:pPr>
      <w:r w:rsidRPr="00B4619D">
        <w:rPr>
          <w:rFonts w:ascii="Verdana" w:hAnsi="Verdana"/>
          <w:lang w:val="en-IN"/>
        </w:rPr>
        <w:t>bash</w:t>
      </w:r>
    </w:p>
    <w:p w14:paraId="594F0F33" w14:textId="77777777" w:rsidR="00B4619D" w:rsidRPr="00B4619D" w:rsidRDefault="00B4619D" w:rsidP="00B4619D">
      <w:pPr>
        <w:rPr>
          <w:rFonts w:ascii="Verdana" w:hAnsi="Verdana"/>
          <w:lang w:val="en-IN"/>
        </w:rPr>
      </w:pPr>
      <w:r w:rsidRPr="00B4619D">
        <w:rPr>
          <w:rFonts w:ascii="Verdana" w:hAnsi="Verdana"/>
          <w:lang w:val="en-IN"/>
        </w:rPr>
        <w:t>CopyEdit</w:t>
      </w:r>
    </w:p>
    <w:p w14:paraId="49070825" w14:textId="77777777" w:rsidR="00B4619D" w:rsidRPr="00B4619D" w:rsidRDefault="00B4619D" w:rsidP="00B4619D">
      <w:pPr>
        <w:rPr>
          <w:rFonts w:ascii="Verdana" w:hAnsi="Verdana"/>
          <w:lang w:val="en-IN"/>
        </w:rPr>
      </w:pPr>
      <w:r w:rsidRPr="00B4619D">
        <w:rPr>
          <w:rFonts w:ascii="Verdana" w:hAnsi="Verdana"/>
          <w:lang w:val="en-IN"/>
        </w:rPr>
        <w:t>python --version</w:t>
      </w:r>
    </w:p>
    <w:p w14:paraId="2DD04D82" w14:textId="77777777" w:rsidR="00B4619D" w:rsidRPr="00B4619D" w:rsidRDefault="00B4619D" w:rsidP="00B4619D">
      <w:pPr>
        <w:numPr>
          <w:ilvl w:val="0"/>
          <w:numId w:val="14"/>
        </w:numPr>
        <w:rPr>
          <w:rFonts w:ascii="Verdana" w:hAnsi="Verdana"/>
          <w:lang w:val="en-IN"/>
        </w:rPr>
      </w:pPr>
      <w:r w:rsidRPr="00B4619D">
        <w:rPr>
          <w:rFonts w:ascii="Verdana" w:hAnsi="Verdana"/>
          <w:lang w:val="en-IN"/>
        </w:rPr>
        <w:t xml:space="preserve">If it shows an error, reinstall Python and ensure </w:t>
      </w:r>
      <w:r w:rsidRPr="00B4619D">
        <w:rPr>
          <w:rFonts w:ascii="Verdana" w:hAnsi="Verdana"/>
          <w:b/>
          <w:bCs/>
          <w:lang w:val="en-IN"/>
        </w:rPr>
        <w:t>"Add Python to PATH"</w:t>
      </w:r>
      <w:r w:rsidRPr="00B4619D">
        <w:rPr>
          <w:rFonts w:ascii="Verdana" w:hAnsi="Verdana"/>
          <w:lang w:val="en-IN"/>
        </w:rPr>
        <w:t xml:space="preserve"> is checked.</w:t>
      </w:r>
    </w:p>
    <w:p w14:paraId="2B3A3471" w14:textId="77777777" w:rsidR="00B4619D" w:rsidRPr="00B4619D" w:rsidRDefault="00B4619D" w:rsidP="00B4619D">
      <w:pPr>
        <w:numPr>
          <w:ilvl w:val="0"/>
          <w:numId w:val="14"/>
        </w:numPr>
        <w:rPr>
          <w:rFonts w:ascii="Verdana" w:hAnsi="Verdana"/>
          <w:lang w:val="en-IN"/>
        </w:rPr>
      </w:pPr>
      <w:r w:rsidRPr="00B4619D">
        <w:rPr>
          <w:rFonts w:ascii="Verdana" w:hAnsi="Verdana"/>
          <w:lang w:val="en-IN"/>
        </w:rPr>
        <w:t>Make sure the Python interpreter is correctly set in VS Code.</w:t>
      </w:r>
    </w:p>
    <w:p w14:paraId="3E9BAF03" w14:textId="77777777" w:rsidR="0031739D" w:rsidRPr="00B4619D" w:rsidRDefault="0031739D">
      <w:pPr>
        <w:rPr>
          <w:lang w:val="en-IN"/>
        </w:rPr>
      </w:pPr>
    </w:p>
    <w:sectPr w:rsidR="0031739D" w:rsidRPr="00B4619D" w:rsidSect="00FD3757">
      <w:footerReference w:type="default" r:id="rId12"/>
      <w:pgSz w:w="12240" w:h="15840" w:code="1"/>
      <w:pgMar w:top="720" w:right="1440" w:bottom="0" w:left="1440" w:header="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27E4E" w14:textId="77777777" w:rsidR="00A81379" w:rsidRDefault="00A81379" w:rsidP="009B2968">
      <w:r>
        <w:separator/>
      </w:r>
    </w:p>
  </w:endnote>
  <w:endnote w:type="continuationSeparator" w:id="0">
    <w:p w14:paraId="44EDB19C" w14:textId="77777777" w:rsidR="00A81379" w:rsidRDefault="00A81379" w:rsidP="009B2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4A856" w14:textId="77777777" w:rsidR="00963A05" w:rsidRPr="00CB7EED" w:rsidRDefault="00963A05" w:rsidP="00963A05">
    <w:pPr>
      <w:pStyle w:val="Footer"/>
      <w:rPr>
        <w:color w:val="000000" w:themeColor="text1"/>
      </w:rPr>
    </w:pPr>
    <w:r w:rsidRPr="00CB7EED">
      <w:rPr>
        <w:color w:val="000000" w:themeColor="text1"/>
      </w:rPr>
      <w:t xml:space="preserve">PAGE   </w:t>
    </w:r>
    <w:r w:rsidRPr="00CB7EED">
      <w:rPr>
        <w:color w:val="000000" w:themeColor="text1"/>
      </w:rPr>
      <w:fldChar w:fldCharType="begin"/>
    </w:r>
    <w:r w:rsidRPr="00CB7EED">
      <w:rPr>
        <w:color w:val="000000" w:themeColor="text1"/>
      </w:rPr>
      <w:instrText xml:space="preserve"> PAGE   \* MERGEFORMAT </w:instrText>
    </w:r>
    <w:r w:rsidRPr="00CB7EED">
      <w:rPr>
        <w:color w:val="000000" w:themeColor="text1"/>
      </w:rPr>
      <w:fldChar w:fldCharType="separate"/>
    </w:r>
    <w:r w:rsidRPr="00CB7EED">
      <w:rPr>
        <w:noProof/>
        <w:color w:val="000000" w:themeColor="text1"/>
      </w:rPr>
      <w:t>1</w:t>
    </w:r>
    <w:r w:rsidRPr="00CB7EED">
      <w:rPr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D6B7A" w14:textId="77777777" w:rsidR="00A81379" w:rsidRDefault="00A81379" w:rsidP="009B2968">
      <w:r>
        <w:separator/>
      </w:r>
    </w:p>
  </w:footnote>
  <w:footnote w:type="continuationSeparator" w:id="0">
    <w:p w14:paraId="34D804C5" w14:textId="77777777" w:rsidR="00A81379" w:rsidRDefault="00A81379" w:rsidP="009B2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70C84"/>
    <w:multiLevelType w:val="multilevel"/>
    <w:tmpl w:val="93709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15CB2"/>
    <w:multiLevelType w:val="multilevel"/>
    <w:tmpl w:val="E7AC7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D588B"/>
    <w:multiLevelType w:val="multilevel"/>
    <w:tmpl w:val="212E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90D6E"/>
    <w:multiLevelType w:val="multilevel"/>
    <w:tmpl w:val="A96A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C17E6"/>
    <w:multiLevelType w:val="multilevel"/>
    <w:tmpl w:val="EAE8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A4008"/>
    <w:multiLevelType w:val="multilevel"/>
    <w:tmpl w:val="6CD48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8C25CE"/>
    <w:multiLevelType w:val="multilevel"/>
    <w:tmpl w:val="0F1A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D7A46"/>
    <w:multiLevelType w:val="multilevel"/>
    <w:tmpl w:val="23387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AD442F"/>
    <w:multiLevelType w:val="multilevel"/>
    <w:tmpl w:val="1E38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B783C"/>
    <w:multiLevelType w:val="multilevel"/>
    <w:tmpl w:val="C636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1C22CC"/>
    <w:multiLevelType w:val="multilevel"/>
    <w:tmpl w:val="3628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954D3"/>
    <w:multiLevelType w:val="multilevel"/>
    <w:tmpl w:val="D524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C2068D"/>
    <w:multiLevelType w:val="multilevel"/>
    <w:tmpl w:val="F3C6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3D27B5"/>
    <w:multiLevelType w:val="multilevel"/>
    <w:tmpl w:val="E646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7286323">
    <w:abstractNumId w:val="11"/>
  </w:num>
  <w:num w:numId="2" w16cid:durableId="496305783">
    <w:abstractNumId w:val="7"/>
  </w:num>
  <w:num w:numId="3" w16cid:durableId="314574976">
    <w:abstractNumId w:val="13"/>
  </w:num>
  <w:num w:numId="4" w16cid:durableId="185561035">
    <w:abstractNumId w:val="6"/>
  </w:num>
  <w:num w:numId="5" w16cid:durableId="291523791">
    <w:abstractNumId w:val="5"/>
  </w:num>
  <w:num w:numId="6" w16cid:durableId="917321344">
    <w:abstractNumId w:val="1"/>
  </w:num>
  <w:num w:numId="7" w16cid:durableId="1079793947">
    <w:abstractNumId w:val="0"/>
  </w:num>
  <w:num w:numId="8" w16cid:durableId="1280455595">
    <w:abstractNumId w:val="4"/>
  </w:num>
  <w:num w:numId="9" w16cid:durableId="252205343">
    <w:abstractNumId w:val="12"/>
  </w:num>
  <w:num w:numId="10" w16cid:durableId="1878154814">
    <w:abstractNumId w:val="2"/>
  </w:num>
  <w:num w:numId="11" w16cid:durableId="446505076">
    <w:abstractNumId w:val="3"/>
  </w:num>
  <w:num w:numId="12" w16cid:durableId="1742170469">
    <w:abstractNumId w:val="8"/>
  </w:num>
  <w:num w:numId="13" w16cid:durableId="1820459875">
    <w:abstractNumId w:val="10"/>
  </w:num>
  <w:num w:numId="14" w16cid:durableId="14512446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4E"/>
    <w:rsid w:val="000114EB"/>
    <w:rsid w:val="000359D1"/>
    <w:rsid w:val="00052357"/>
    <w:rsid w:val="00075273"/>
    <w:rsid w:val="001B51EB"/>
    <w:rsid w:val="001D390E"/>
    <w:rsid w:val="00211CE6"/>
    <w:rsid w:val="00222351"/>
    <w:rsid w:val="002366C9"/>
    <w:rsid w:val="00250845"/>
    <w:rsid w:val="00280601"/>
    <w:rsid w:val="002B691E"/>
    <w:rsid w:val="002C254E"/>
    <w:rsid w:val="0031739D"/>
    <w:rsid w:val="003A7DA5"/>
    <w:rsid w:val="003E6AB7"/>
    <w:rsid w:val="00470A7A"/>
    <w:rsid w:val="00472012"/>
    <w:rsid w:val="00542AAF"/>
    <w:rsid w:val="005526B1"/>
    <w:rsid w:val="00585225"/>
    <w:rsid w:val="005F6DBF"/>
    <w:rsid w:val="00633715"/>
    <w:rsid w:val="0068475B"/>
    <w:rsid w:val="006C60E6"/>
    <w:rsid w:val="00800F6F"/>
    <w:rsid w:val="008B66EB"/>
    <w:rsid w:val="00952F7D"/>
    <w:rsid w:val="00963A05"/>
    <w:rsid w:val="009A380C"/>
    <w:rsid w:val="009B2968"/>
    <w:rsid w:val="009B6A8C"/>
    <w:rsid w:val="009B72D4"/>
    <w:rsid w:val="009D4923"/>
    <w:rsid w:val="00A07DCE"/>
    <w:rsid w:val="00A123DD"/>
    <w:rsid w:val="00A602AF"/>
    <w:rsid w:val="00A64F96"/>
    <w:rsid w:val="00A81379"/>
    <w:rsid w:val="00AD7D0B"/>
    <w:rsid w:val="00B26A3E"/>
    <w:rsid w:val="00B4619D"/>
    <w:rsid w:val="00B618DF"/>
    <w:rsid w:val="00B84F4A"/>
    <w:rsid w:val="00C3007A"/>
    <w:rsid w:val="00C9215F"/>
    <w:rsid w:val="00C95220"/>
    <w:rsid w:val="00CB7EED"/>
    <w:rsid w:val="00D058E9"/>
    <w:rsid w:val="00D757C0"/>
    <w:rsid w:val="00D92F40"/>
    <w:rsid w:val="00E1290B"/>
    <w:rsid w:val="00E44B70"/>
    <w:rsid w:val="00E832AC"/>
    <w:rsid w:val="00EA4A50"/>
    <w:rsid w:val="00EC2B56"/>
    <w:rsid w:val="00F4393B"/>
    <w:rsid w:val="00F55AB1"/>
    <w:rsid w:val="00FD3757"/>
    <w:rsid w:val="3A062D1D"/>
    <w:rsid w:val="44986CA2"/>
    <w:rsid w:val="5CE6EAB4"/>
    <w:rsid w:val="74A3534E"/>
    <w:rsid w:val="7D05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5B30BB"/>
  <w15:chartTrackingRefBased/>
  <w15:docId w15:val="{6EEEF4C8-79E5-42E4-A5D8-E195E1CA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E832AC"/>
  </w:style>
  <w:style w:type="paragraph" w:styleId="Heading1">
    <w:name w:val="heading 1"/>
    <w:basedOn w:val="Normal"/>
    <w:next w:val="Normal"/>
    <w:link w:val="Heading1Ch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9B72D4"/>
    <w:pPr>
      <w:ind w:left="567" w:right="567"/>
      <w:jc w:val="center"/>
      <w:outlineLvl w:val="3"/>
    </w:pPr>
    <w:rPr>
      <w:b/>
      <w:sz w:val="80"/>
    </w:rPr>
  </w:style>
  <w:style w:type="paragraph" w:styleId="Heading5">
    <w:name w:val="heading 5"/>
    <w:basedOn w:val="Text"/>
    <w:next w:val="Normal"/>
    <w:link w:val="Heading5Char"/>
    <w:uiPriority w:val="4"/>
    <w:qFormat/>
    <w:rsid w:val="00963A05"/>
    <w:pPr>
      <w:outlineLvl w:val="4"/>
    </w:pPr>
    <w:rPr>
      <w:b/>
      <w:color w:val="A9890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A602AF"/>
    <w:rPr>
      <w:sz w:val="10"/>
    </w:rPr>
  </w:style>
  <w:style w:type="table" w:styleId="TableGrid">
    <w:name w:val="Table Grid"/>
    <w:basedOn w:val="Table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B72D4"/>
    <w:rPr>
      <w:rFonts w:asciiTheme="majorHAnsi" w:hAnsiTheme="majorHAnsi"/>
      <w:b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1"/>
    <w:rsid w:val="009B72D4"/>
    <w:rPr>
      <w:rFonts w:asciiTheme="majorHAnsi" w:hAnsiTheme="majorHAnsi"/>
      <w:sz w:val="36"/>
      <w:szCs w:val="36"/>
    </w:rPr>
  </w:style>
  <w:style w:type="paragraph" w:styleId="Header">
    <w:name w:val="header"/>
    <w:basedOn w:val="Normal"/>
    <w:link w:val="HeaderCh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832AC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832AC"/>
    <w:rPr>
      <w:rFonts w:asciiTheme="majorHAnsi" w:hAnsiTheme="majorHAnsi"/>
      <w:sz w:val="20"/>
    </w:rPr>
  </w:style>
  <w:style w:type="character" w:styleId="PageNumber">
    <w:name w:val="page number"/>
    <w:basedOn w:val="DefaultParagraphFont"/>
    <w:uiPriority w:val="99"/>
    <w:semiHidden/>
    <w:rsid w:val="009B2968"/>
  </w:style>
  <w:style w:type="character" w:customStyle="1" w:styleId="Heading3Char">
    <w:name w:val="Heading 3 Char"/>
    <w:basedOn w:val="DefaultParagraphFont"/>
    <w:link w:val="Heading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9B72D4"/>
    <w:rPr>
      <w:b/>
      <w:sz w:val="80"/>
    </w:rPr>
  </w:style>
  <w:style w:type="paragraph" w:customStyle="1" w:styleId="Text">
    <w:name w:val="Text"/>
    <w:basedOn w:val="Normal"/>
    <w:uiPriority w:val="5"/>
    <w:qFormat/>
    <w:rsid w:val="009B72D4"/>
    <w:rPr>
      <w:sz w:val="28"/>
      <w:szCs w:val="28"/>
    </w:rPr>
  </w:style>
  <w:style w:type="paragraph" w:customStyle="1" w:styleId="ImageCaption">
    <w:name w:val="Image Captio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4"/>
    <w:rsid w:val="00963A05"/>
    <w:rPr>
      <w:b/>
      <w:color w:val="A9890B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123DD"/>
    <w:rPr>
      <w:color w:val="808080"/>
    </w:rPr>
  </w:style>
  <w:style w:type="paragraph" w:customStyle="1" w:styleId="Logotext">
    <w:name w:val="Logo text"/>
    <w:basedOn w:val="Normal"/>
    <w:uiPriority w:val="7"/>
    <w:qFormat/>
    <w:rsid w:val="00052357"/>
    <w:rPr>
      <w:rFonts w:asciiTheme="majorHAnsi" w:hAnsiTheme="majorHAnsi"/>
      <w:noProof/>
      <w:sz w:val="48"/>
      <w:szCs w:val="48"/>
      <w:lang w:val="en-AU" w:eastAsia="en-AU"/>
    </w:rPr>
  </w:style>
  <w:style w:type="character" w:styleId="Hyperlink">
    <w:name w:val="Hyperlink"/>
    <w:basedOn w:val="DefaultParagraphFont"/>
    <w:uiPriority w:val="99"/>
    <w:semiHidden/>
    <w:rsid w:val="005F6D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1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0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3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1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9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0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the\AppData\Roaming\Microsoft\Templates\Modern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49B37CE899C4EE682706138D4F55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F4E94-071A-4796-A0AC-ABD92CFAC8FE}"/>
      </w:docPartPr>
      <w:docPartBody>
        <w:p w:rsidR="0071653F" w:rsidRDefault="00000000">
          <w:pPr>
            <w:pStyle w:val="B49B37CE899C4EE682706138D4F55D63"/>
          </w:pPr>
          <w:r>
            <w:t>Q3 budget report</w:t>
          </w:r>
        </w:p>
      </w:docPartBody>
    </w:docPart>
    <w:docPart>
      <w:docPartPr>
        <w:name w:val="7A59D79B4F6A46FA9340767687A93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A17B5-2152-43E3-98B3-DE09795D6AA3}"/>
      </w:docPartPr>
      <w:docPartBody>
        <w:p w:rsidR="0071653F" w:rsidRPr="0068475B" w:rsidRDefault="00000000" w:rsidP="00052357">
          <w:pPr>
            <w:pStyle w:val="Logotext"/>
          </w:pPr>
          <w:r w:rsidRPr="0068475B">
            <w:t xml:space="preserve">COMPANY </w:t>
          </w:r>
        </w:p>
        <w:p w:rsidR="0071653F" w:rsidRDefault="00000000">
          <w:pPr>
            <w:pStyle w:val="7A59D79B4F6A46FA9340767687A933AC"/>
          </w:pPr>
          <w:r w:rsidRPr="0068475B">
            <w:t>LOGO</w:t>
          </w:r>
          <w:r>
            <w:t xml:space="preserve">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96"/>
    <w:rsid w:val="00633715"/>
    <w:rsid w:val="0071653F"/>
    <w:rsid w:val="00800F6F"/>
    <w:rsid w:val="008B66EB"/>
    <w:rsid w:val="009A0A96"/>
    <w:rsid w:val="00E14C78"/>
    <w:rsid w:val="00F2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9B37CE899C4EE682706138D4F55D63">
    <w:name w:val="B49B37CE899C4EE682706138D4F55D63"/>
  </w:style>
  <w:style w:type="paragraph" w:customStyle="1" w:styleId="Logotext">
    <w:name w:val="Logo text"/>
    <w:basedOn w:val="Normal"/>
    <w:uiPriority w:val="7"/>
    <w:qFormat/>
    <w:pPr>
      <w:spacing w:after="0" w:line="240" w:lineRule="auto"/>
    </w:pPr>
    <w:rPr>
      <w:rFonts w:asciiTheme="majorHAnsi" w:eastAsiaTheme="minorHAnsi" w:hAnsiTheme="majorHAnsi"/>
      <w:noProof/>
      <w:kern w:val="0"/>
      <w:sz w:val="48"/>
      <w:szCs w:val="48"/>
      <w:lang w:val="en-AU" w:eastAsia="en-AU" w:bidi="ar-SA"/>
      <w14:ligatures w14:val="none"/>
    </w:rPr>
  </w:style>
  <w:style w:type="paragraph" w:customStyle="1" w:styleId="7A59D79B4F6A46FA9340767687A933AC">
    <w:name w:val="7A59D79B4F6A46FA9340767687A93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R">
  <a:themeElements>
    <a:clrScheme name="Modern Report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2B80F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D8A32-7148-40B3-868C-0E723CA13C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69FDC0-F799-4A71-8178-C7F73B277BB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CC2AD7B-4358-4837-941C-D27CB7E4F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23B489-F74F-4941-820E-F5FA339F406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report</Template>
  <TotalTime>7</TotalTime>
  <Pages>2</Pages>
  <Words>221</Words>
  <Characters>1158</Characters>
  <Application>Microsoft Office Word</Application>
  <DocSecurity>0</DocSecurity>
  <Lines>64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SATISH</dc:creator>
  <cp:keywords/>
  <dc:description/>
  <cp:lastModifiedBy>avulashruthi96@gmail.com</cp:lastModifiedBy>
  <cp:revision>7</cp:revision>
  <dcterms:created xsi:type="dcterms:W3CDTF">2025-05-18T11:12:00Z</dcterms:created>
  <dcterms:modified xsi:type="dcterms:W3CDTF">2025-05-18T11:23:00Z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GrammarlyDocumentId">
    <vt:lpwstr>3384437c-70d0-4534-98d8-9041ecc766d3</vt:lpwstr>
  </property>
</Properties>
</file>