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1A01" w14:textId="77777777" w:rsidR="00952F7D" w:rsidRDefault="005526B1" w:rsidP="00A602AF">
      <w:pPr>
        <w:pStyle w:val="GraphicAnchor"/>
      </w:pPr>
      <w:r w:rsidRPr="00E44B70">
        <w:rPr>
          <w:noProof/>
          <w:lang w:val="en-AU" w:eastAsia="en-AU"/>
        </w:rPr>
        <w:drawing>
          <wp:anchor distT="0" distB="0" distL="114300" distR="114300" simplePos="0" relativeHeight="251665407" behindDoc="1" locked="1" layoutInCell="1" allowOverlap="1" wp14:anchorId="07E3FEAC" wp14:editId="50ADCC9F">
            <wp:simplePos x="0" y="0"/>
            <wp:positionH relativeFrom="margin">
              <wp:posOffset>-466090</wp:posOffset>
            </wp:positionH>
            <wp:positionV relativeFrom="paragraph">
              <wp:posOffset>0</wp:posOffset>
            </wp:positionV>
            <wp:extent cx="6848856" cy="9134856"/>
            <wp:effectExtent l="0" t="0" r="9525" b="0"/>
            <wp:wrapNone/>
            <wp:docPr id="4" name="Picture 4" descr="Decorative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856" cy="9134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B7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8FDC2F" wp14:editId="47FECA8B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Shape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4CEC" id="Shape" o:spid="_x0000_s1026" alt="Decorative" style="position:absolute;margin-left:-36.7pt;margin-top:197.6pt;width:451.6pt;height:50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675"/>
        <w:gridCol w:w="4675"/>
      </w:tblGrid>
      <w:tr w:rsidR="00A602AF" w14:paraId="21C8AFBA" w14:textId="77777777" w:rsidTr="00F55AB1">
        <w:trPr>
          <w:trHeight w:val="2341"/>
        </w:trPr>
        <w:tc>
          <w:tcPr>
            <w:tcW w:w="9350" w:type="dxa"/>
            <w:gridSpan w:val="2"/>
            <w:vAlign w:val="center"/>
          </w:tcPr>
          <w:p w14:paraId="093A6F33" w14:textId="77777777" w:rsidR="00A602AF" w:rsidRPr="00A602AF" w:rsidRDefault="00000000" w:rsidP="00F55AB1">
            <w:pPr>
              <w:pStyle w:val="Heading1"/>
            </w:pPr>
            <w:sdt>
              <w:sdtPr>
                <w:id w:val="-882248462"/>
                <w:placeholder>
                  <w:docPart w:val="B49B37CE899C4EE682706138D4F55D63"/>
                </w:placeholder>
                <w:temporary/>
                <w:showingPlcHdr/>
                <w15:appearance w15:val="hidden"/>
              </w:sdtPr>
              <w:sdtContent>
                <w:r w:rsidR="00F55AB1">
                  <w:t>Q3 budget report</w:t>
                </w:r>
              </w:sdtContent>
            </w:sdt>
          </w:p>
        </w:tc>
      </w:tr>
      <w:tr w:rsidR="0068475B" w14:paraId="124C1766" w14:textId="77777777" w:rsidTr="0068475B">
        <w:trPr>
          <w:trHeight w:val="3108"/>
        </w:trPr>
        <w:tc>
          <w:tcPr>
            <w:tcW w:w="4675" w:type="dxa"/>
            <w:vAlign w:val="center"/>
          </w:tcPr>
          <w:p w14:paraId="2B0A2EE4" w14:textId="77777777" w:rsidR="0068475B" w:rsidRDefault="0068475B" w:rsidP="00F55AB1"/>
        </w:tc>
        <w:tc>
          <w:tcPr>
            <w:tcW w:w="4675" w:type="dxa"/>
            <w:vMerge w:val="restart"/>
          </w:tcPr>
          <w:p w14:paraId="40B59CC5" w14:textId="77777777" w:rsidR="0068475B" w:rsidRDefault="0068475B"/>
        </w:tc>
      </w:tr>
      <w:tr w:rsidR="0068475B" w14:paraId="2E8711A5" w14:textId="77777777" w:rsidTr="00052357">
        <w:trPr>
          <w:trHeight w:val="2441"/>
        </w:trPr>
        <w:sdt>
          <w:sdtPr>
            <w:id w:val="-1259679674"/>
            <w:placeholder>
              <w:docPart w:val="7A59D79B4F6A46FA9340767687A933AC"/>
            </w:placeholder>
            <w15:appearance w15:val="hidden"/>
          </w:sdtPr>
          <w:sdtContent>
            <w:tc>
              <w:tcPr>
                <w:tcW w:w="4675" w:type="dxa"/>
                <w:vAlign w:val="bottom"/>
              </w:tcPr>
              <w:p w14:paraId="6995C05F" w14:textId="77777777" w:rsidR="002C254E" w:rsidRDefault="002C254E" w:rsidP="002C254E">
                <w:pPr>
                  <w:pStyle w:val="Logotext"/>
                </w:pPr>
              </w:p>
              <w:p w14:paraId="31438CF1" w14:textId="77777777" w:rsidR="002C254E" w:rsidRDefault="002C254E" w:rsidP="002C254E">
                <w:pPr>
                  <w:pStyle w:val="Logotext"/>
                </w:pPr>
              </w:p>
              <w:p w14:paraId="404ADCA1" w14:textId="77777777" w:rsidR="002C254E" w:rsidRDefault="002C254E" w:rsidP="002C254E">
                <w:pPr>
                  <w:pStyle w:val="Logotext"/>
                </w:pPr>
              </w:p>
              <w:p w14:paraId="56CE879B" w14:textId="77777777" w:rsidR="00470A7A" w:rsidRDefault="00470A7A" w:rsidP="002C254E">
                <w:pPr>
                  <w:pStyle w:val="Logotext"/>
                </w:pPr>
                <w:r>
                  <w:t>Run your first python</w:t>
                </w:r>
              </w:p>
              <w:p w14:paraId="4E8F7809" w14:textId="5C923F74" w:rsidR="0068475B" w:rsidRPr="00E44B70" w:rsidRDefault="00470A7A" w:rsidP="002C254E">
                <w:pPr>
                  <w:pStyle w:val="Logotext"/>
                </w:pPr>
                <w:r>
                  <w:t>Program</w:t>
                </w:r>
                <w:r w:rsidR="007E5C55">
                  <w:t xml:space="preserve"> PyCharm</w:t>
                </w:r>
              </w:p>
            </w:tc>
          </w:sdtContent>
        </w:sdt>
        <w:tc>
          <w:tcPr>
            <w:tcW w:w="4675" w:type="dxa"/>
            <w:vMerge/>
          </w:tcPr>
          <w:p w14:paraId="70FCD512" w14:textId="77777777" w:rsidR="0068475B" w:rsidRDefault="0068475B"/>
        </w:tc>
      </w:tr>
      <w:tr w:rsidR="0068475B" w14:paraId="05C4B287" w14:textId="77777777" w:rsidTr="0068475B">
        <w:trPr>
          <w:trHeight w:val="3319"/>
        </w:trPr>
        <w:tc>
          <w:tcPr>
            <w:tcW w:w="4675" w:type="dxa"/>
            <w:vAlign w:val="center"/>
          </w:tcPr>
          <w:p w14:paraId="0EBCB565" w14:textId="77777777" w:rsidR="0068475B" w:rsidRPr="00E44B70" w:rsidRDefault="0068475B" w:rsidP="00F55AB1">
            <w:pPr>
              <w:rPr>
                <w:noProof/>
                <w:lang w:val="en-AU" w:eastAsia="en-AU"/>
              </w:rPr>
            </w:pPr>
          </w:p>
        </w:tc>
        <w:tc>
          <w:tcPr>
            <w:tcW w:w="4675" w:type="dxa"/>
            <w:vMerge/>
          </w:tcPr>
          <w:p w14:paraId="78879DFC" w14:textId="77777777" w:rsidR="0068475B" w:rsidRDefault="0068475B"/>
        </w:tc>
      </w:tr>
      <w:tr w:rsidR="00A602AF" w14:paraId="303BE0DF" w14:textId="77777777" w:rsidTr="00F55AB1">
        <w:trPr>
          <w:trHeight w:val="2718"/>
        </w:trPr>
        <w:tc>
          <w:tcPr>
            <w:tcW w:w="4675" w:type="dxa"/>
          </w:tcPr>
          <w:p w14:paraId="612BFE45" w14:textId="12FEF2D8" w:rsidR="00A602AF" w:rsidRDefault="00A602AF" w:rsidP="00F55AB1">
            <w:pPr>
              <w:pStyle w:val="Heading2"/>
            </w:pPr>
          </w:p>
        </w:tc>
        <w:tc>
          <w:tcPr>
            <w:tcW w:w="4675" w:type="dxa"/>
          </w:tcPr>
          <w:p w14:paraId="6FC69480" w14:textId="77777777" w:rsidR="00A602AF" w:rsidRDefault="00A602AF"/>
        </w:tc>
      </w:tr>
    </w:tbl>
    <w:p w14:paraId="042E93EC" w14:textId="77777777" w:rsidR="00A602AF" w:rsidRDefault="00A602AF"/>
    <w:p w14:paraId="7A0F2ADA" w14:textId="77777777" w:rsidR="0031739D" w:rsidRDefault="0031739D"/>
    <w:p w14:paraId="71263F73" w14:textId="77777777" w:rsidR="00E041FE" w:rsidRPr="00E041FE" w:rsidRDefault="00E041FE" w:rsidP="00E041FE">
      <w:pPr>
        <w:rPr>
          <w:b/>
          <w:bCs/>
          <w:lang w:val="en-IN"/>
        </w:rPr>
      </w:pPr>
      <w:r w:rsidRPr="00E041FE">
        <w:rPr>
          <w:b/>
          <w:bCs/>
          <w:lang w:val="en-IN"/>
        </w:rPr>
        <w:lastRenderedPageBreak/>
        <w:t>Running Python Programs in PyCharm</w:t>
      </w:r>
    </w:p>
    <w:p w14:paraId="635D0188" w14:textId="77777777" w:rsidR="00E041FE" w:rsidRPr="00E041FE" w:rsidRDefault="00E041FE" w:rsidP="00E041FE">
      <w:pPr>
        <w:rPr>
          <w:b/>
          <w:bCs/>
          <w:lang w:val="en-IN"/>
        </w:rPr>
      </w:pPr>
      <w:r w:rsidRPr="00E041FE">
        <w:rPr>
          <w:b/>
          <w:bCs/>
          <w:lang w:val="en-IN"/>
        </w:rPr>
        <w:t>Step 1: Create a New Project</w:t>
      </w:r>
    </w:p>
    <w:p w14:paraId="0210A7D6" w14:textId="77777777" w:rsidR="00E041FE" w:rsidRPr="00E041FE" w:rsidRDefault="00E041FE" w:rsidP="00E041FE">
      <w:pPr>
        <w:numPr>
          <w:ilvl w:val="0"/>
          <w:numId w:val="15"/>
        </w:numPr>
        <w:rPr>
          <w:lang w:val="en-IN"/>
        </w:rPr>
      </w:pPr>
      <w:r w:rsidRPr="00E041FE">
        <w:rPr>
          <w:lang w:val="en-IN"/>
        </w:rPr>
        <w:t>Launch PyCharm.</w:t>
      </w:r>
    </w:p>
    <w:p w14:paraId="54035FA8" w14:textId="77777777" w:rsidR="00E041FE" w:rsidRPr="00E041FE" w:rsidRDefault="00E041FE" w:rsidP="00E041FE">
      <w:pPr>
        <w:numPr>
          <w:ilvl w:val="0"/>
          <w:numId w:val="15"/>
        </w:numPr>
        <w:rPr>
          <w:lang w:val="en-IN"/>
        </w:rPr>
      </w:pPr>
      <w:r w:rsidRPr="00E041FE">
        <w:rPr>
          <w:lang w:val="en-IN"/>
        </w:rPr>
        <w:t xml:space="preserve">Click on </w:t>
      </w:r>
      <w:r w:rsidRPr="00E041FE">
        <w:rPr>
          <w:b/>
          <w:bCs/>
          <w:lang w:val="en-IN"/>
        </w:rPr>
        <w:t>"New Project"</w:t>
      </w:r>
      <w:r w:rsidRPr="00E041FE">
        <w:rPr>
          <w:lang w:val="en-IN"/>
        </w:rPr>
        <w:t>.</w:t>
      </w:r>
    </w:p>
    <w:p w14:paraId="2079A29A" w14:textId="77777777" w:rsidR="00E041FE" w:rsidRPr="00E041FE" w:rsidRDefault="00E041FE" w:rsidP="00E041FE">
      <w:pPr>
        <w:numPr>
          <w:ilvl w:val="0"/>
          <w:numId w:val="15"/>
        </w:numPr>
        <w:rPr>
          <w:lang w:val="en-IN"/>
        </w:rPr>
      </w:pPr>
      <w:r w:rsidRPr="00E041FE">
        <w:rPr>
          <w:lang w:val="en-IN"/>
        </w:rPr>
        <w:t>Set a location for your project.</w:t>
      </w:r>
    </w:p>
    <w:p w14:paraId="755FAE02" w14:textId="77777777" w:rsidR="00E041FE" w:rsidRPr="00E041FE" w:rsidRDefault="00E041FE" w:rsidP="00E041FE">
      <w:pPr>
        <w:numPr>
          <w:ilvl w:val="0"/>
          <w:numId w:val="15"/>
        </w:numPr>
        <w:rPr>
          <w:lang w:val="en-IN"/>
        </w:rPr>
      </w:pPr>
      <w:r w:rsidRPr="00E041FE">
        <w:rPr>
          <w:lang w:val="en-IN"/>
        </w:rPr>
        <w:t xml:space="preserve">Ensure the </w:t>
      </w:r>
      <w:r w:rsidRPr="00E041FE">
        <w:rPr>
          <w:b/>
          <w:bCs/>
          <w:lang w:val="en-IN"/>
        </w:rPr>
        <w:t>Python Interpreter</w:t>
      </w:r>
      <w:r w:rsidRPr="00E041FE">
        <w:rPr>
          <w:lang w:val="en-IN"/>
        </w:rPr>
        <w:t xml:space="preserve"> is set (you can use a virtual environment).</w:t>
      </w:r>
    </w:p>
    <w:p w14:paraId="72A3682D" w14:textId="77777777" w:rsidR="00E041FE" w:rsidRPr="00E041FE" w:rsidRDefault="00E041FE" w:rsidP="00E041FE">
      <w:pPr>
        <w:rPr>
          <w:lang w:val="en-IN"/>
        </w:rPr>
      </w:pPr>
      <w:r w:rsidRPr="00E041FE">
        <w:rPr>
          <w:lang w:val="en-IN"/>
        </w:rPr>
        <w:pict w14:anchorId="604BBB33">
          <v:rect id="_x0000_i1065" style="width:0;height:1.5pt" o:hralign="center" o:hrstd="t" o:hr="t" fillcolor="#a0a0a0" stroked="f"/>
        </w:pict>
      </w:r>
    </w:p>
    <w:p w14:paraId="01E08475" w14:textId="77777777" w:rsidR="00E041FE" w:rsidRPr="00E041FE" w:rsidRDefault="00E041FE" w:rsidP="00E041FE">
      <w:pPr>
        <w:rPr>
          <w:b/>
          <w:bCs/>
          <w:lang w:val="en-IN"/>
        </w:rPr>
      </w:pPr>
      <w:r w:rsidRPr="00E041FE">
        <w:rPr>
          <w:b/>
          <w:bCs/>
          <w:lang w:val="en-IN"/>
        </w:rPr>
        <w:t>Step 2: Create a Python File</w:t>
      </w:r>
    </w:p>
    <w:p w14:paraId="1D462498" w14:textId="77777777" w:rsidR="00E041FE" w:rsidRPr="00E041FE" w:rsidRDefault="00E041FE" w:rsidP="00E041FE">
      <w:pPr>
        <w:numPr>
          <w:ilvl w:val="0"/>
          <w:numId w:val="16"/>
        </w:numPr>
        <w:rPr>
          <w:lang w:val="en-IN"/>
        </w:rPr>
      </w:pPr>
      <w:r w:rsidRPr="00E041FE">
        <w:rPr>
          <w:lang w:val="en-IN"/>
        </w:rPr>
        <w:t>Right-click the project folder.</w:t>
      </w:r>
    </w:p>
    <w:p w14:paraId="26F69584" w14:textId="77777777" w:rsidR="00E041FE" w:rsidRPr="00E041FE" w:rsidRDefault="00E041FE" w:rsidP="00E041FE">
      <w:pPr>
        <w:numPr>
          <w:ilvl w:val="0"/>
          <w:numId w:val="16"/>
        </w:numPr>
        <w:rPr>
          <w:lang w:val="en-IN"/>
        </w:rPr>
      </w:pPr>
      <w:r w:rsidRPr="00E041FE">
        <w:rPr>
          <w:lang w:val="en-IN"/>
        </w:rPr>
        <w:t xml:space="preserve">Select </w:t>
      </w:r>
      <w:r w:rsidRPr="00E041FE">
        <w:rPr>
          <w:b/>
          <w:bCs/>
          <w:lang w:val="en-IN"/>
        </w:rPr>
        <w:t>"New &gt; Python File"</w:t>
      </w:r>
      <w:r w:rsidRPr="00E041FE">
        <w:rPr>
          <w:lang w:val="en-IN"/>
        </w:rPr>
        <w:t>.</w:t>
      </w:r>
    </w:p>
    <w:p w14:paraId="5CD2BF92" w14:textId="77777777" w:rsidR="00E041FE" w:rsidRPr="00E041FE" w:rsidRDefault="00E041FE" w:rsidP="00E041FE">
      <w:pPr>
        <w:numPr>
          <w:ilvl w:val="0"/>
          <w:numId w:val="16"/>
        </w:numPr>
        <w:rPr>
          <w:lang w:val="en-IN"/>
        </w:rPr>
      </w:pPr>
      <w:r w:rsidRPr="00E041FE">
        <w:rPr>
          <w:lang w:val="en-IN"/>
        </w:rPr>
        <w:t>Name it (e.g., hello_world.py).</w:t>
      </w:r>
    </w:p>
    <w:p w14:paraId="1C0C1CFB" w14:textId="77777777" w:rsidR="00E041FE" w:rsidRPr="00E041FE" w:rsidRDefault="00E041FE" w:rsidP="00E041FE">
      <w:pPr>
        <w:rPr>
          <w:lang w:val="en-IN"/>
        </w:rPr>
      </w:pPr>
      <w:r w:rsidRPr="00E041FE">
        <w:rPr>
          <w:lang w:val="en-IN"/>
        </w:rPr>
        <w:pict w14:anchorId="54598B30">
          <v:rect id="_x0000_i1066" style="width:0;height:1.5pt" o:hralign="center" o:hrstd="t" o:hr="t" fillcolor="#a0a0a0" stroked="f"/>
        </w:pict>
      </w:r>
    </w:p>
    <w:p w14:paraId="17C093F7" w14:textId="77777777" w:rsidR="00E041FE" w:rsidRPr="00E041FE" w:rsidRDefault="00E041FE" w:rsidP="00E041FE">
      <w:pPr>
        <w:rPr>
          <w:b/>
          <w:bCs/>
          <w:lang w:val="en-IN"/>
        </w:rPr>
      </w:pPr>
      <w:r w:rsidRPr="00E041FE">
        <w:rPr>
          <w:b/>
          <w:bCs/>
          <w:lang w:val="en-IN"/>
        </w:rPr>
        <w:t>Step 3: Write Your Python Code</w:t>
      </w:r>
    </w:p>
    <w:p w14:paraId="51F928D8" w14:textId="77777777" w:rsidR="00E041FE" w:rsidRPr="00E041FE" w:rsidRDefault="00E041FE" w:rsidP="00E041FE">
      <w:pPr>
        <w:numPr>
          <w:ilvl w:val="0"/>
          <w:numId w:val="17"/>
        </w:numPr>
        <w:rPr>
          <w:lang w:val="en-IN"/>
        </w:rPr>
      </w:pPr>
      <w:r w:rsidRPr="00E041FE">
        <w:rPr>
          <w:lang w:val="en-IN"/>
        </w:rPr>
        <w:t>Write a simple Python program:</w:t>
      </w:r>
    </w:p>
    <w:p w14:paraId="5EA0D68F" w14:textId="77777777" w:rsidR="00E041FE" w:rsidRPr="00E041FE" w:rsidRDefault="00E041FE" w:rsidP="00E041FE">
      <w:pPr>
        <w:rPr>
          <w:lang w:val="en-IN"/>
        </w:rPr>
      </w:pPr>
      <w:r w:rsidRPr="00E041FE">
        <w:rPr>
          <w:lang w:val="en-IN"/>
        </w:rPr>
        <w:t>python</w:t>
      </w:r>
    </w:p>
    <w:p w14:paraId="5B5421F6" w14:textId="77777777" w:rsidR="00E041FE" w:rsidRPr="00E041FE" w:rsidRDefault="00E041FE" w:rsidP="00E041FE">
      <w:pPr>
        <w:rPr>
          <w:lang w:val="en-IN"/>
        </w:rPr>
      </w:pPr>
      <w:proofErr w:type="spellStart"/>
      <w:r w:rsidRPr="00E041FE">
        <w:rPr>
          <w:lang w:val="en-IN"/>
        </w:rPr>
        <w:t>CopyEdit</w:t>
      </w:r>
      <w:proofErr w:type="spellEnd"/>
    </w:p>
    <w:p w14:paraId="45A7B76E" w14:textId="77777777" w:rsidR="00E041FE" w:rsidRPr="00E041FE" w:rsidRDefault="00E041FE" w:rsidP="00E041FE">
      <w:pPr>
        <w:rPr>
          <w:lang w:val="en-IN"/>
        </w:rPr>
      </w:pPr>
      <w:proofErr w:type="gramStart"/>
      <w:r w:rsidRPr="00E041FE">
        <w:rPr>
          <w:lang w:val="en-IN"/>
        </w:rPr>
        <w:t>print(</w:t>
      </w:r>
      <w:proofErr w:type="gramEnd"/>
      <w:r w:rsidRPr="00E041FE">
        <w:rPr>
          <w:lang w:val="en-IN"/>
        </w:rPr>
        <w:t>"Hello, World!")</w:t>
      </w:r>
    </w:p>
    <w:p w14:paraId="4E34C15D" w14:textId="77777777" w:rsidR="00E041FE" w:rsidRPr="00E041FE" w:rsidRDefault="00E041FE" w:rsidP="00E041FE">
      <w:pPr>
        <w:rPr>
          <w:lang w:val="en-IN"/>
        </w:rPr>
      </w:pPr>
      <w:r w:rsidRPr="00E041FE">
        <w:rPr>
          <w:lang w:val="en-IN"/>
        </w:rPr>
        <w:pict w14:anchorId="0A3D8D5A">
          <v:rect id="_x0000_i1067" style="width:0;height:1.5pt" o:hralign="center" o:hrstd="t" o:hr="t" fillcolor="#a0a0a0" stroked="f"/>
        </w:pict>
      </w:r>
    </w:p>
    <w:p w14:paraId="58EAF4C9" w14:textId="77777777" w:rsidR="00E041FE" w:rsidRPr="00E041FE" w:rsidRDefault="00E041FE" w:rsidP="00E041FE">
      <w:pPr>
        <w:rPr>
          <w:b/>
          <w:bCs/>
          <w:lang w:val="en-IN"/>
        </w:rPr>
      </w:pPr>
      <w:r w:rsidRPr="00E041FE">
        <w:rPr>
          <w:b/>
          <w:bCs/>
          <w:lang w:val="en-IN"/>
        </w:rPr>
        <w:t>Step 4: Run the Python Program</w:t>
      </w:r>
    </w:p>
    <w:p w14:paraId="48BDA15B" w14:textId="77777777" w:rsidR="00E041FE" w:rsidRPr="00E041FE" w:rsidRDefault="00E041FE" w:rsidP="00E041FE">
      <w:pPr>
        <w:numPr>
          <w:ilvl w:val="0"/>
          <w:numId w:val="18"/>
        </w:numPr>
        <w:rPr>
          <w:lang w:val="en-IN"/>
        </w:rPr>
      </w:pPr>
      <w:r w:rsidRPr="00E041FE">
        <w:rPr>
          <w:lang w:val="en-IN"/>
        </w:rPr>
        <w:t>Right-click the Python file.</w:t>
      </w:r>
    </w:p>
    <w:p w14:paraId="2DE3EDD6" w14:textId="77777777" w:rsidR="00E041FE" w:rsidRPr="00E041FE" w:rsidRDefault="00E041FE" w:rsidP="00E041FE">
      <w:pPr>
        <w:numPr>
          <w:ilvl w:val="0"/>
          <w:numId w:val="18"/>
        </w:numPr>
        <w:rPr>
          <w:lang w:val="en-IN"/>
        </w:rPr>
      </w:pPr>
      <w:r w:rsidRPr="00E041FE">
        <w:rPr>
          <w:lang w:val="en-IN"/>
        </w:rPr>
        <w:t xml:space="preserve">Select </w:t>
      </w:r>
      <w:r w:rsidRPr="00E041FE">
        <w:rPr>
          <w:b/>
          <w:bCs/>
          <w:lang w:val="en-IN"/>
        </w:rPr>
        <w:t>"Run '</w:t>
      </w:r>
      <w:proofErr w:type="spellStart"/>
      <w:r w:rsidRPr="00E041FE">
        <w:rPr>
          <w:b/>
          <w:bCs/>
          <w:lang w:val="en-IN"/>
        </w:rPr>
        <w:t>hello_world</w:t>
      </w:r>
      <w:proofErr w:type="spellEnd"/>
      <w:r w:rsidRPr="00E041FE">
        <w:rPr>
          <w:b/>
          <w:bCs/>
          <w:lang w:val="en-IN"/>
        </w:rPr>
        <w:t>'"</w:t>
      </w:r>
      <w:r w:rsidRPr="00E041FE">
        <w:rPr>
          <w:lang w:val="en-IN"/>
        </w:rPr>
        <w:t>.</w:t>
      </w:r>
    </w:p>
    <w:p w14:paraId="1C27F30D" w14:textId="77777777" w:rsidR="00E041FE" w:rsidRPr="00E041FE" w:rsidRDefault="00E041FE" w:rsidP="00E041FE">
      <w:pPr>
        <w:numPr>
          <w:ilvl w:val="0"/>
          <w:numId w:val="18"/>
        </w:numPr>
        <w:rPr>
          <w:lang w:val="en-IN"/>
        </w:rPr>
      </w:pPr>
      <w:r w:rsidRPr="00E041FE">
        <w:rPr>
          <w:lang w:val="en-IN"/>
        </w:rPr>
        <w:t xml:space="preserve">Alternatively, click the </w:t>
      </w:r>
      <w:r w:rsidRPr="00E041FE">
        <w:rPr>
          <w:b/>
          <w:bCs/>
          <w:lang w:val="en-IN"/>
        </w:rPr>
        <w:t>Run icon (green play button)</w:t>
      </w:r>
      <w:r w:rsidRPr="00E041FE">
        <w:rPr>
          <w:lang w:val="en-IN"/>
        </w:rPr>
        <w:t xml:space="preserve"> at the top.</w:t>
      </w:r>
    </w:p>
    <w:p w14:paraId="43A3F810" w14:textId="77777777" w:rsidR="00E041FE" w:rsidRPr="00E041FE" w:rsidRDefault="00E041FE" w:rsidP="00E041FE">
      <w:pPr>
        <w:rPr>
          <w:lang w:val="en-IN"/>
        </w:rPr>
      </w:pPr>
      <w:r w:rsidRPr="00E041FE">
        <w:rPr>
          <w:lang w:val="en-IN"/>
        </w:rPr>
        <w:pict w14:anchorId="76647229">
          <v:rect id="_x0000_i1068" style="width:0;height:1.5pt" o:hralign="center" o:hrstd="t" o:hr="t" fillcolor="#a0a0a0" stroked="f"/>
        </w:pict>
      </w:r>
    </w:p>
    <w:p w14:paraId="04705C73" w14:textId="77777777" w:rsidR="00E041FE" w:rsidRPr="00E041FE" w:rsidRDefault="00E041FE" w:rsidP="00E041FE">
      <w:pPr>
        <w:rPr>
          <w:b/>
          <w:bCs/>
          <w:lang w:val="en-IN"/>
        </w:rPr>
      </w:pPr>
      <w:r w:rsidRPr="00E041FE">
        <w:rPr>
          <w:b/>
          <w:bCs/>
          <w:lang w:val="en-IN"/>
        </w:rPr>
        <w:t>Step 5: Checking the Output</w:t>
      </w:r>
    </w:p>
    <w:p w14:paraId="65976B10" w14:textId="77777777" w:rsidR="00E041FE" w:rsidRPr="00E041FE" w:rsidRDefault="00E041FE" w:rsidP="00E041FE">
      <w:pPr>
        <w:numPr>
          <w:ilvl w:val="0"/>
          <w:numId w:val="19"/>
        </w:numPr>
        <w:rPr>
          <w:lang w:val="en-IN"/>
        </w:rPr>
      </w:pPr>
      <w:r w:rsidRPr="00E041FE">
        <w:rPr>
          <w:lang w:val="en-IN"/>
        </w:rPr>
        <w:t>You should see the output in the PyCharm console:</w:t>
      </w:r>
    </w:p>
    <w:p w14:paraId="7CF322FE" w14:textId="77777777" w:rsidR="00E041FE" w:rsidRPr="00E041FE" w:rsidRDefault="00E041FE" w:rsidP="00E041FE">
      <w:pPr>
        <w:rPr>
          <w:lang w:val="en-IN"/>
        </w:rPr>
      </w:pPr>
      <w:r w:rsidRPr="00E041FE">
        <w:rPr>
          <w:lang w:val="en-IN"/>
        </w:rPr>
        <w:t>bash</w:t>
      </w:r>
    </w:p>
    <w:p w14:paraId="169276D7" w14:textId="77777777" w:rsidR="00E041FE" w:rsidRPr="00E041FE" w:rsidRDefault="00E041FE" w:rsidP="00E041FE">
      <w:pPr>
        <w:rPr>
          <w:lang w:val="en-IN"/>
        </w:rPr>
      </w:pPr>
      <w:proofErr w:type="spellStart"/>
      <w:r w:rsidRPr="00E041FE">
        <w:rPr>
          <w:lang w:val="en-IN"/>
        </w:rPr>
        <w:t>CopyEdit</w:t>
      </w:r>
      <w:proofErr w:type="spellEnd"/>
    </w:p>
    <w:p w14:paraId="0BE5E6A8" w14:textId="77777777" w:rsidR="00E041FE" w:rsidRPr="00E041FE" w:rsidRDefault="00E041FE" w:rsidP="00E041FE">
      <w:pPr>
        <w:rPr>
          <w:lang w:val="en-IN"/>
        </w:rPr>
      </w:pPr>
      <w:r w:rsidRPr="00E041FE">
        <w:rPr>
          <w:lang w:val="en-IN"/>
        </w:rPr>
        <w:t>Hello, World!</w:t>
      </w:r>
    </w:p>
    <w:p w14:paraId="0DCE78A0" w14:textId="77777777" w:rsidR="00E041FE" w:rsidRPr="00E041FE" w:rsidRDefault="00E041FE" w:rsidP="00E041FE">
      <w:pPr>
        <w:rPr>
          <w:lang w:val="en-IN"/>
        </w:rPr>
      </w:pPr>
      <w:r w:rsidRPr="00E041FE">
        <w:rPr>
          <w:lang w:val="en-IN"/>
        </w:rPr>
        <w:pict w14:anchorId="067C7F24">
          <v:rect id="_x0000_i1069" style="width:0;height:1.5pt" o:hralign="center" o:hrstd="t" o:hr="t" fillcolor="#a0a0a0" stroked="f"/>
        </w:pict>
      </w:r>
    </w:p>
    <w:p w14:paraId="44F65170" w14:textId="77777777" w:rsidR="00E041FE" w:rsidRPr="00E041FE" w:rsidRDefault="00E041FE" w:rsidP="00E041FE">
      <w:pPr>
        <w:rPr>
          <w:b/>
          <w:bCs/>
          <w:lang w:val="en-IN"/>
        </w:rPr>
      </w:pPr>
      <w:r w:rsidRPr="00E041FE">
        <w:rPr>
          <w:b/>
          <w:bCs/>
          <w:lang w:val="en-IN"/>
        </w:rPr>
        <w:t>Step 6: Troubleshooting (If It Doesn't Work)</w:t>
      </w:r>
    </w:p>
    <w:p w14:paraId="389F222F" w14:textId="77777777" w:rsidR="00E041FE" w:rsidRPr="00E041FE" w:rsidRDefault="00E041FE" w:rsidP="00E041FE">
      <w:pPr>
        <w:numPr>
          <w:ilvl w:val="0"/>
          <w:numId w:val="20"/>
        </w:numPr>
        <w:rPr>
          <w:lang w:val="en-IN"/>
        </w:rPr>
      </w:pPr>
      <w:r w:rsidRPr="00E041FE">
        <w:rPr>
          <w:lang w:val="en-IN"/>
        </w:rPr>
        <w:t>Make sure the Python interpreter is correctly set in PyCharm.</w:t>
      </w:r>
    </w:p>
    <w:p w14:paraId="4BEF3F83" w14:textId="77777777" w:rsidR="00E041FE" w:rsidRPr="00E041FE" w:rsidRDefault="00E041FE" w:rsidP="00E041FE">
      <w:pPr>
        <w:numPr>
          <w:ilvl w:val="0"/>
          <w:numId w:val="20"/>
        </w:numPr>
        <w:rPr>
          <w:lang w:val="en-IN"/>
        </w:rPr>
      </w:pPr>
      <w:r w:rsidRPr="00E041FE">
        <w:rPr>
          <w:lang w:val="en-IN"/>
        </w:rPr>
        <w:t>If no interpreter is selected:</w:t>
      </w:r>
    </w:p>
    <w:p w14:paraId="346467A5" w14:textId="77777777" w:rsidR="00E041FE" w:rsidRPr="00E041FE" w:rsidRDefault="00E041FE" w:rsidP="00E041FE">
      <w:pPr>
        <w:numPr>
          <w:ilvl w:val="1"/>
          <w:numId w:val="20"/>
        </w:numPr>
        <w:rPr>
          <w:lang w:val="en-IN"/>
        </w:rPr>
      </w:pPr>
      <w:r w:rsidRPr="00E041FE">
        <w:rPr>
          <w:lang w:val="en-IN"/>
        </w:rPr>
        <w:t xml:space="preserve">Go to </w:t>
      </w:r>
      <w:r w:rsidRPr="00E041FE">
        <w:rPr>
          <w:b/>
          <w:bCs/>
          <w:lang w:val="en-IN"/>
        </w:rPr>
        <w:t>"File &gt; Settings &gt; Project: &lt;Your Project&gt; &gt; Python Interpreter"</w:t>
      </w:r>
      <w:r w:rsidRPr="00E041FE">
        <w:rPr>
          <w:lang w:val="en-IN"/>
        </w:rPr>
        <w:t>.</w:t>
      </w:r>
    </w:p>
    <w:p w14:paraId="0AE903BB" w14:textId="77777777" w:rsidR="00E041FE" w:rsidRPr="00E041FE" w:rsidRDefault="00E041FE" w:rsidP="00E041FE">
      <w:pPr>
        <w:numPr>
          <w:ilvl w:val="1"/>
          <w:numId w:val="20"/>
        </w:numPr>
        <w:rPr>
          <w:lang w:val="en-IN"/>
        </w:rPr>
      </w:pPr>
      <w:r w:rsidRPr="00E041FE">
        <w:rPr>
          <w:lang w:val="en-IN"/>
        </w:rPr>
        <w:t>Select the correct Python version.</w:t>
      </w:r>
    </w:p>
    <w:p w14:paraId="2840C7CB" w14:textId="77777777" w:rsidR="00E041FE" w:rsidRPr="00E041FE" w:rsidRDefault="00E041FE" w:rsidP="00E041FE">
      <w:pPr>
        <w:numPr>
          <w:ilvl w:val="0"/>
          <w:numId w:val="20"/>
        </w:numPr>
        <w:rPr>
          <w:lang w:val="en-IN"/>
        </w:rPr>
      </w:pPr>
      <w:r w:rsidRPr="00E041FE">
        <w:rPr>
          <w:lang w:val="en-IN"/>
        </w:rPr>
        <w:t>Ensure the file is saved with a .</w:t>
      </w:r>
      <w:proofErr w:type="spellStart"/>
      <w:r w:rsidRPr="00E041FE">
        <w:rPr>
          <w:lang w:val="en-IN"/>
        </w:rPr>
        <w:t>py</w:t>
      </w:r>
      <w:proofErr w:type="spellEnd"/>
      <w:r w:rsidRPr="00E041FE">
        <w:rPr>
          <w:lang w:val="en-IN"/>
        </w:rPr>
        <w:t xml:space="preserve"> extension.</w:t>
      </w:r>
    </w:p>
    <w:p w14:paraId="4A77A4C8" w14:textId="77777777" w:rsidR="00E041FE" w:rsidRPr="00E041FE" w:rsidRDefault="00E041FE">
      <w:pPr>
        <w:rPr>
          <w:lang w:val="en-IN"/>
        </w:rPr>
      </w:pPr>
    </w:p>
    <w:sectPr w:rsidR="00E041FE" w:rsidRPr="00E041FE" w:rsidSect="00FD3757">
      <w:footerReference w:type="default" r:id="rId12"/>
      <w:pgSz w:w="12240" w:h="15840" w:code="1"/>
      <w:pgMar w:top="720" w:right="1440" w:bottom="0" w:left="144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C0E99" w14:textId="77777777" w:rsidR="00871045" w:rsidRDefault="00871045" w:rsidP="009B2968">
      <w:r>
        <w:separator/>
      </w:r>
    </w:p>
  </w:endnote>
  <w:endnote w:type="continuationSeparator" w:id="0">
    <w:p w14:paraId="0BF4DA01" w14:textId="77777777" w:rsidR="00871045" w:rsidRDefault="00871045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4A856" w14:textId="77777777" w:rsidR="00963A05" w:rsidRPr="00CB7EED" w:rsidRDefault="00963A05" w:rsidP="00963A05">
    <w:pPr>
      <w:pStyle w:val="Footer"/>
      <w:rPr>
        <w:color w:val="000000" w:themeColor="text1"/>
      </w:rPr>
    </w:pPr>
    <w:r w:rsidRPr="00CB7EED">
      <w:rPr>
        <w:color w:val="000000" w:themeColor="text1"/>
      </w:rPr>
      <w:t xml:space="preserve">PAGE   </w:t>
    </w:r>
    <w:r w:rsidRPr="00CB7EED">
      <w:rPr>
        <w:color w:val="000000" w:themeColor="text1"/>
      </w:rPr>
      <w:fldChar w:fldCharType="begin"/>
    </w:r>
    <w:r w:rsidRPr="00CB7EED">
      <w:rPr>
        <w:color w:val="000000" w:themeColor="text1"/>
      </w:rPr>
      <w:instrText xml:space="preserve"> PAGE   \* MERGEFORMAT </w:instrText>
    </w:r>
    <w:r w:rsidRPr="00CB7EED">
      <w:rPr>
        <w:color w:val="000000" w:themeColor="text1"/>
      </w:rPr>
      <w:fldChar w:fldCharType="separate"/>
    </w:r>
    <w:r w:rsidRPr="00CB7EED">
      <w:rPr>
        <w:noProof/>
        <w:color w:val="000000" w:themeColor="text1"/>
      </w:rPr>
      <w:t>1</w:t>
    </w:r>
    <w:r w:rsidRPr="00CB7EED">
      <w:rPr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17FDD" w14:textId="77777777" w:rsidR="00871045" w:rsidRDefault="00871045" w:rsidP="009B2968">
      <w:r>
        <w:separator/>
      </w:r>
    </w:p>
  </w:footnote>
  <w:footnote w:type="continuationSeparator" w:id="0">
    <w:p w14:paraId="7FD87AD6" w14:textId="77777777" w:rsidR="00871045" w:rsidRDefault="00871045" w:rsidP="009B2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0C84"/>
    <w:multiLevelType w:val="multilevel"/>
    <w:tmpl w:val="9370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77D20"/>
    <w:multiLevelType w:val="multilevel"/>
    <w:tmpl w:val="1B98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B40BC"/>
    <w:multiLevelType w:val="multilevel"/>
    <w:tmpl w:val="4C7A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15CB2"/>
    <w:multiLevelType w:val="multilevel"/>
    <w:tmpl w:val="E7AC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2D5"/>
    <w:multiLevelType w:val="multilevel"/>
    <w:tmpl w:val="736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D588B"/>
    <w:multiLevelType w:val="multilevel"/>
    <w:tmpl w:val="212E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90D6E"/>
    <w:multiLevelType w:val="multilevel"/>
    <w:tmpl w:val="A96A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70677"/>
    <w:multiLevelType w:val="multilevel"/>
    <w:tmpl w:val="7E1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C17E6"/>
    <w:multiLevelType w:val="multilevel"/>
    <w:tmpl w:val="EAE8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A4008"/>
    <w:multiLevelType w:val="multilevel"/>
    <w:tmpl w:val="6CD4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C25CE"/>
    <w:multiLevelType w:val="multilevel"/>
    <w:tmpl w:val="0F1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D7A46"/>
    <w:multiLevelType w:val="multilevel"/>
    <w:tmpl w:val="2338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165C9"/>
    <w:multiLevelType w:val="multilevel"/>
    <w:tmpl w:val="363C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D442F"/>
    <w:multiLevelType w:val="multilevel"/>
    <w:tmpl w:val="1E38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B783C"/>
    <w:multiLevelType w:val="multilevel"/>
    <w:tmpl w:val="C636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C22CC"/>
    <w:multiLevelType w:val="multilevel"/>
    <w:tmpl w:val="3628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6964CA"/>
    <w:multiLevelType w:val="multilevel"/>
    <w:tmpl w:val="CCF4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954D3"/>
    <w:multiLevelType w:val="multilevel"/>
    <w:tmpl w:val="D52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C2068D"/>
    <w:multiLevelType w:val="multilevel"/>
    <w:tmpl w:val="F3C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D27B5"/>
    <w:multiLevelType w:val="multilevel"/>
    <w:tmpl w:val="E646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286323">
    <w:abstractNumId w:val="17"/>
  </w:num>
  <w:num w:numId="2" w16cid:durableId="496305783">
    <w:abstractNumId w:val="11"/>
  </w:num>
  <w:num w:numId="3" w16cid:durableId="314574976">
    <w:abstractNumId w:val="19"/>
  </w:num>
  <w:num w:numId="4" w16cid:durableId="185561035">
    <w:abstractNumId w:val="10"/>
  </w:num>
  <w:num w:numId="5" w16cid:durableId="291523791">
    <w:abstractNumId w:val="9"/>
  </w:num>
  <w:num w:numId="6" w16cid:durableId="917321344">
    <w:abstractNumId w:val="3"/>
  </w:num>
  <w:num w:numId="7" w16cid:durableId="1079793947">
    <w:abstractNumId w:val="0"/>
  </w:num>
  <w:num w:numId="8" w16cid:durableId="1280455595">
    <w:abstractNumId w:val="8"/>
  </w:num>
  <w:num w:numId="9" w16cid:durableId="252205343">
    <w:abstractNumId w:val="18"/>
  </w:num>
  <w:num w:numId="10" w16cid:durableId="1878154814">
    <w:abstractNumId w:val="5"/>
  </w:num>
  <w:num w:numId="11" w16cid:durableId="446505076">
    <w:abstractNumId w:val="6"/>
  </w:num>
  <w:num w:numId="12" w16cid:durableId="1742170469">
    <w:abstractNumId w:val="13"/>
  </w:num>
  <w:num w:numId="13" w16cid:durableId="1820459875">
    <w:abstractNumId w:val="15"/>
  </w:num>
  <w:num w:numId="14" w16cid:durableId="1451244686">
    <w:abstractNumId w:val="14"/>
  </w:num>
  <w:num w:numId="15" w16cid:durableId="1902136002">
    <w:abstractNumId w:val="16"/>
  </w:num>
  <w:num w:numId="16" w16cid:durableId="229580014">
    <w:abstractNumId w:val="7"/>
  </w:num>
  <w:num w:numId="17" w16cid:durableId="677537700">
    <w:abstractNumId w:val="1"/>
  </w:num>
  <w:num w:numId="18" w16cid:durableId="1335231299">
    <w:abstractNumId w:val="2"/>
  </w:num>
  <w:num w:numId="19" w16cid:durableId="1192721602">
    <w:abstractNumId w:val="12"/>
  </w:num>
  <w:num w:numId="20" w16cid:durableId="1808543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4E"/>
    <w:rsid w:val="000114EB"/>
    <w:rsid w:val="000359D1"/>
    <w:rsid w:val="00052357"/>
    <w:rsid w:val="00075273"/>
    <w:rsid w:val="001B51EB"/>
    <w:rsid w:val="001D390E"/>
    <w:rsid w:val="00211CE6"/>
    <w:rsid w:val="002366C9"/>
    <w:rsid w:val="00250845"/>
    <w:rsid w:val="00280601"/>
    <w:rsid w:val="002B691E"/>
    <w:rsid w:val="002C254E"/>
    <w:rsid w:val="0031739D"/>
    <w:rsid w:val="003A7DA5"/>
    <w:rsid w:val="003E6AB7"/>
    <w:rsid w:val="00437FC0"/>
    <w:rsid w:val="00470A7A"/>
    <w:rsid w:val="00472012"/>
    <w:rsid w:val="00542AAF"/>
    <w:rsid w:val="005526B1"/>
    <w:rsid w:val="00585225"/>
    <w:rsid w:val="005F6DBF"/>
    <w:rsid w:val="00633715"/>
    <w:rsid w:val="0068475B"/>
    <w:rsid w:val="006A0389"/>
    <w:rsid w:val="006C60E6"/>
    <w:rsid w:val="007E5C55"/>
    <w:rsid w:val="00871045"/>
    <w:rsid w:val="008B66EB"/>
    <w:rsid w:val="00935D5B"/>
    <w:rsid w:val="00952F7D"/>
    <w:rsid w:val="00963A05"/>
    <w:rsid w:val="009A380C"/>
    <w:rsid w:val="009B2968"/>
    <w:rsid w:val="009B6A8C"/>
    <w:rsid w:val="009B72D4"/>
    <w:rsid w:val="009D4923"/>
    <w:rsid w:val="00A07DCE"/>
    <w:rsid w:val="00A123DD"/>
    <w:rsid w:val="00A602AF"/>
    <w:rsid w:val="00A64F96"/>
    <w:rsid w:val="00AD7D0B"/>
    <w:rsid w:val="00B26A3E"/>
    <w:rsid w:val="00B4619D"/>
    <w:rsid w:val="00B618DF"/>
    <w:rsid w:val="00B84F4A"/>
    <w:rsid w:val="00C3007A"/>
    <w:rsid w:val="00C9215F"/>
    <w:rsid w:val="00C95220"/>
    <w:rsid w:val="00CB7EED"/>
    <w:rsid w:val="00D058E9"/>
    <w:rsid w:val="00D757C0"/>
    <w:rsid w:val="00D92F40"/>
    <w:rsid w:val="00E041FE"/>
    <w:rsid w:val="00E44B70"/>
    <w:rsid w:val="00E832AC"/>
    <w:rsid w:val="00EA4A50"/>
    <w:rsid w:val="00EC2B56"/>
    <w:rsid w:val="00F4393B"/>
    <w:rsid w:val="00F55AB1"/>
    <w:rsid w:val="00FD3757"/>
    <w:rsid w:val="3A062D1D"/>
    <w:rsid w:val="44986CA2"/>
    <w:rsid w:val="5CE6EAB4"/>
    <w:rsid w:val="74A3534E"/>
    <w:rsid w:val="7D0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5B30BB"/>
  <w15:chartTrackingRefBased/>
  <w15:docId w15:val="{6EEEF4C8-79E5-42E4-A5D8-E195E1CA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32AC"/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963A05"/>
    <w:pPr>
      <w:outlineLvl w:val="4"/>
    </w:pPr>
    <w:rPr>
      <w:b/>
      <w:color w:val="A9890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963A05"/>
    <w:rPr>
      <w:b/>
      <w:color w:val="A9890B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paragraph" w:customStyle="1" w:styleId="Logotext">
    <w:name w:val="Logo text"/>
    <w:basedOn w:val="Normal"/>
    <w:uiPriority w:val="7"/>
    <w:qFormat/>
    <w:rsid w:val="00052357"/>
    <w:rPr>
      <w:rFonts w:asciiTheme="majorHAnsi" w:hAnsiTheme="majorHAnsi"/>
      <w:noProof/>
      <w:sz w:val="48"/>
      <w:szCs w:val="48"/>
      <w:lang w:val="en-AU" w:eastAsia="en-AU"/>
    </w:rPr>
  </w:style>
  <w:style w:type="character" w:styleId="Hyperlink">
    <w:name w:val="Hyperlink"/>
    <w:basedOn w:val="DefaultParagraphFont"/>
    <w:uiPriority w:val="99"/>
    <w:semiHidden/>
    <w:rsid w:val="005F6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he\AppData\Roaming\Microsoft\Templates\Modern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9B37CE899C4EE682706138D4F55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F4E94-071A-4796-A0AC-ABD92CFAC8FE}"/>
      </w:docPartPr>
      <w:docPartBody>
        <w:p w:rsidR="0071653F" w:rsidRDefault="00000000">
          <w:pPr>
            <w:pStyle w:val="B49B37CE899C4EE682706138D4F55D63"/>
          </w:pPr>
          <w:r>
            <w:t>Q3 budget report</w:t>
          </w:r>
        </w:p>
      </w:docPartBody>
    </w:docPart>
    <w:docPart>
      <w:docPartPr>
        <w:name w:val="7A59D79B4F6A46FA9340767687A93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A17B5-2152-43E3-98B3-DE09795D6AA3}"/>
      </w:docPartPr>
      <w:docPartBody>
        <w:p w:rsidR="0071653F" w:rsidRPr="0068475B" w:rsidRDefault="00000000" w:rsidP="00052357">
          <w:pPr>
            <w:pStyle w:val="Logotext"/>
          </w:pPr>
          <w:r w:rsidRPr="0068475B">
            <w:t xml:space="preserve">COMPANY </w:t>
          </w:r>
        </w:p>
        <w:p w:rsidR="0071653F" w:rsidRDefault="00000000">
          <w:pPr>
            <w:pStyle w:val="7A59D79B4F6A46FA9340767687A933AC"/>
          </w:pPr>
          <w:r w:rsidRPr="0068475B">
            <w:t>LOGO</w:t>
          </w:r>
          <w:r>
            <w:t xml:space="preserve">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96"/>
    <w:rsid w:val="00633715"/>
    <w:rsid w:val="006A0389"/>
    <w:rsid w:val="0071653F"/>
    <w:rsid w:val="008B66EB"/>
    <w:rsid w:val="009A0A96"/>
    <w:rsid w:val="00F26558"/>
    <w:rsid w:val="00F7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9B37CE899C4EE682706138D4F55D63">
    <w:name w:val="B49B37CE899C4EE682706138D4F55D63"/>
  </w:style>
  <w:style w:type="paragraph" w:customStyle="1" w:styleId="Logotext">
    <w:name w:val="Logo text"/>
    <w:basedOn w:val="Normal"/>
    <w:uiPriority w:val="7"/>
    <w:qFormat/>
    <w:pPr>
      <w:spacing w:after="0" w:line="240" w:lineRule="auto"/>
    </w:pPr>
    <w:rPr>
      <w:rFonts w:asciiTheme="majorHAnsi" w:eastAsiaTheme="minorHAnsi" w:hAnsiTheme="majorHAnsi"/>
      <w:noProof/>
      <w:kern w:val="0"/>
      <w:sz w:val="48"/>
      <w:szCs w:val="48"/>
      <w:lang w:val="en-AU" w:eastAsia="en-AU" w:bidi="ar-SA"/>
      <w14:ligatures w14:val="none"/>
    </w:rPr>
  </w:style>
  <w:style w:type="paragraph" w:customStyle="1" w:styleId="7A59D79B4F6A46FA9340767687A933AC">
    <w:name w:val="7A59D79B4F6A46FA9340767687A93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8A32-7148-40B3-868C-0E723CA13C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9FDC0-F799-4A71-8178-C7F73B277B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CC2AD7B-4358-4837-941C-D27CB7E4F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23B489-F74F-4941-820E-F5FA339F406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report</Template>
  <TotalTime>6</TotalTime>
  <Pages>2</Pages>
  <Words>175</Words>
  <Characters>900</Characters>
  <Application>Microsoft Office Word</Application>
  <DocSecurity>0</DocSecurity>
  <Lines>300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SATISH</dc:creator>
  <cp:keywords/>
  <dc:description/>
  <cp:lastModifiedBy>avulashruthi96@gmail.com</cp:lastModifiedBy>
  <cp:revision>9</cp:revision>
  <dcterms:created xsi:type="dcterms:W3CDTF">2025-05-18T11:12:00Z</dcterms:created>
  <dcterms:modified xsi:type="dcterms:W3CDTF">2025-05-18T11:22:00Z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GrammarlyDocumentId">
    <vt:lpwstr>3384437c-70d0-4534-98d8-9041ecc766d3</vt:lpwstr>
  </property>
</Properties>
</file>