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E32870" w14:textId="13EAD3A8" w:rsidR="00E96B02" w:rsidRDefault="00E96B02" w:rsidP="00E96B02">
      <w:pPr>
        <w:pStyle w:val="Heading2"/>
      </w:pPr>
      <w:r>
        <w:t>Integrated Python Course</w:t>
      </w:r>
    </w:p>
    <w:p w14:paraId="39930AE8" w14:textId="77777777" w:rsidR="00E96B02" w:rsidRDefault="00E96B02" w:rsidP="00E96B02"/>
    <w:p w14:paraId="5916454A" w14:textId="68710FB3" w:rsidR="00E96B02" w:rsidRDefault="00E96B02" w:rsidP="00E96B02">
      <w:pPr>
        <w:pStyle w:val="Heading3"/>
      </w:pPr>
      <w:r>
        <w:t>Course Introduction</w:t>
      </w:r>
    </w:p>
    <w:p w14:paraId="466D0E03" w14:textId="77777777" w:rsidR="00E96B02" w:rsidRDefault="00E96B02" w:rsidP="00E96B02">
      <w:r>
        <w:t xml:space="preserve">The Integrated Python Course is a comprehensive, hands-on program designed to equip learners with a holistic mastery of Python across diverse domains. Starting with core Python programming, the course progresses through version control with </w:t>
      </w:r>
      <w:proofErr w:type="spellStart"/>
      <w:r>
        <w:t>Git</w:t>
      </w:r>
      <w:proofErr w:type="spellEnd"/>
      <w:r>
        <w:t xml:space="preserve">, file operations (local and cloud-based with AWS S3 and Azure), data analytics, REST API development, and AI integration. It further explores extensive libraries like </w:t>
      </w:r>
      <w:proofErr w:type="spellStart"/>
      <w:r>
        <w:t>PyTorch</w:t>
      </w:r>
      <w:proofErr w:type="spellEnd"/>
      <w:r>
        <w:t xml:space="preserve">, web frameworks (Django, Flask), business intelligence, statistical analysis with R, web scraping, desktop GUI applications, </w:t>
      </w:r>
      <w:proofErr w:type="spellStart"/>
      <w:r>
        <w:t>microservices</w:t>
      </w:r>
      <w:proofErr w:type="spellEnd"/>
      <w:r>
        <w:t>, and cloud technologies (AWS Lambda, S3, NoSQL databases, SNS, SQS). This structured roadmap is ideal for beginners and professionals aiming to leverage Python for full-stack development, data science, AI, and cloud-based solutions.</w:t>
      </w:r>
    </w:p>
    <w:p w14:paraId="60BF52AB" w14:textId="77777777" w:rsidR="00E96B02" w:rsidRDefault="00E96B02" w:rsidP="00E96B02"/>
    <w:p w14:paraId="26D35233" w14:textId="3263C359" w:rsidR="00E96B02" w:rsidRDefault="00E96B02" w:rsidP="00E96B02">
      <w:pPr>
        <w:pStyle w:val="Heading3"/>
      </w:pPr>
      <w:r>
        <w:t>Course Outcomes</w:t>
      </w:r>
    </w:p>
    <w:p w14:paraId="14052D78" w14:textId="77777777" w:rsidR="00E96B02" w:rsidRDefault="00E96B02" w:rsidP="00E96B02">
      <w:r>
        <w:t>By the end of this course, participants will be able to:</w:t>
      </w:r>
    </w:p>
    <w:p w14:paraId="25AE1E40" w14:textId="77777777" w:rsidR="00E96B02" w:rsidRDefault="00E96B02" w:rsidP="00E96B02">
      <w:r>
        <w:t>- Master Python Core Learning: Grasp fundamental concepts including data types, loops, functions, and control structures.</w:t>
      </w:r>
    </w:p>
    <w:p w14:paraId="23CB45EF" w14:textId="77777777" w:rsidR="00E96B02" w:rsidRDefault="00E96B02" w:rsidP="00E96B02">
      <w:r>
        <w:t xml:space="preserve">- Utilize Version Control: Apply base </w:t>
      </w:r>
      <w:proofErr w:type="spellStart"/>
      <w:r>
        <w:t>Git</w:t>
      </w:r>
      <w:proofErr w:type="spellEnd"/>
      <w:r>
        <w:t xml:space="preserve"> commands effectively to manage Python repositories.</w:t>
      </w:r>
    </w:p>
    <w:p w14:paraId="48469CA5" w14:textId="77777777" w:rsidR="00E96B02" w:rsidRDefault="00E96B02" w:rsidP="00E96B02">
      <w:r>
        <w:t xml:space="preserve">- Manage File Operations: Perform basic file operations (upload, download) with the </w:t>
      </w:r>
      <w:proofErr w:type="spellStart"/>
      <w:r>
        <w:t>filesystem</w:t>
      </w:r>
      <w:proofErr w:type="spellEnd"/>
      <w:r>
        <w:t xml:space="preserve"> and integrate with AWS S3 using boto3 libraries and Azure.</w:t>
      </w:r>
    </w:p>
    <w:p w14:paraId="57F42FF8" w14:textId="77777777" w:rsidR="00E96B02" w:rsidRDefault="00E96B02" w:rsidP="00E96B02">
      <w:r>
        <w:t>- Conduct Data Analytics: Analyze and process data using Python's data analytics tools.</w:t>
      </w:r>
    </w:p>
    <w:p w14:paraId="4DE1289E" w14:textId="77777777" w:rsidR="00E96B02" w:rsidRDefault="00E96B02" w:rsidP="00E96B02">
      <w:r>
        <w:t xml:space="preserve">- Develop REST APIs: Build and manage endpoints using </w:t>
      </w:r>
      <w:proofErr w:type="spellStart"/>
      <w:r>
        <w:t>FastAPI</w:t>
      </w:r>
      <w:proofErr w:type="spellEnd"/>
      <w:r>
        <w:t xml:space="preserve"> and understand REST API principles.</w:t>
      </w:r>
    </w:p>
    <w:p w14:paraId="51E001F9" w14:textId="77777777" w:rsidR="00E96B02" w:rsidRDefault="00E96B02" w:rsidP="00E96B02">
      <w:r>
        <w:t xml:space="preserve">- Integrate Python with AI: Explore AI frameworks like </w:t>
      </w:r>
      <w:proofErr w:type="spellStart"/>
      <w:r>
        <w:t>ChatGPT</w:t>
      </w:r>
      <w:proofErr w:type="spellEnd"/>
      <w:r>
        <w:t xml:space="preserve"> and </w:t>
      </w:r>
      <w:proofErr w:type="spellStart"/>
      <w:r>
        <w:t>Grok</w:t>
      </w:r>
      <w:proofErr w:type="spellEnd"/>
      <w:r>
        <w:t>, leveraging Python for intelligent applications.</w:t>
      </w:r>
    </w:p>
    <w:p w14:paraId="19B89FBA" w14:textId="77777777" w:rsidR="00E96B02" w:rsidRDefault="00E96B02" w:rsidP="00E96B02">
      <w:r>
        <w:t xml:space="preserve">- Leverage Extensive Libraries: Utilize </w:t>
      </w:r>
      <w:proofErr w:type="spellStart"/>
      <w:r>
        <w:t>PyTorch</w:t>
      </w:r>
      <w:proofErr w:type="spellEnd"/>
      <w:r>
        <w:t xml:space="preserve"> and machine learning libraries for advanced projects.</w:t>
      </w:r>
    </w:p>
    <w:p w14:paraId="5AD4561F" w14:textId="77777777" w:rsidR="00E96B02" w:rsidRDefault="00E96B02" w:rsidP="00E96B02">
      <w:r>
        <w:t>- Develop Web Applications: Create dynamic web applications using Django and Flask frameworks.</w:t>
      </w:r>
    </w:p>
    <w:p w14:paraId="1EF8BBE7" w14:textId="77777777" w:rsidR="00E96B02" w:rsidRDefault="00E96B02" w:rsidP="00E96B02">
      <w:r>
        <w:t>- Apply Business Intelligence: Implement Python-based solutions for business intelligence tasks.</w:t>
      </w:r>
    </w:p>
    <w:p w14:paraId="474D6230" w14:textId="77777777" w:rsidR="00E96B02" w:rsidRDefault="00E96B02" w:rsidP="00E96B02">
      <w:r>
        <w:t>- Perform Statistical Analysis: Use Python alongside R for statistical intelligence and data interpretation.</w:t>
      </w:r>
    </w:p>
    <w:p w14:paraId="7EBC9A09" w14:textId="77777777" w:rsidR="00E96B02" w:rsidRDefault="00E96B02" w:rsidP="00E96B02">
      <w:r>
        <w:t>- Implement Web Scraping: Extract and process data from websites using Python tools.</w:t>
      </w:r>
    </w:p>
    <w:p w14:paraId="246E39DE" w14:textId="77777777" w:rsidR="00E96B02" w:rsidRDefault="00E96B02" w:rsidP="00E96B02">
      <w:r>
        <w:t>- Build Desktop GUI Applications: Design user interfaces for desktop applications with Python.</w:t>
      </w:r>
    </w:p>
    <w:p w14:paraId="33AEB106" w14:textId="77777777" w:rsidR="00E96B02" w:rsidRDefault="00E96B02" w:rsidP="00E96B02">
      <w:r>
        <w:t xml:space="preserve">- Design </w:t>
      </w:r>
      <w:proofErr w:type="spellStart"/>
      <w:r>
        <w:t>Microservices</w:t>
      </w:r>
      <w:proofErr w:type="spellEnd"/>
      <w:r>
        <w:t xml:space="preserve">: Develop and deploy Python-based </w:t>
      </w:r>
      <w:proofErr w:type="spellStart"/>
      <w:r>
        <w:t>microservices</w:t>
      </w:r>
      <w:proofErr w:type="spellEnd"/>
      <w:r>
        <w:t>.</w:t>
      </w:r>
    </w:p>
    <w:p w14:paraId="4FC9EF92" w14:textId="77777777" w:rsidR="00E96B02" w:rsidRDefault="00E96B02" w:rsidP="00E96B02">
      <w:r>
        <w:t>- Integrate with AWS Stack: Work with AWS services like Lambda, S3, and manage cloud workflows.</w:t>
      </w:r>
    </w:p>
    <w:p w14:paraId="10F89D51" w14:textId="77777777" w:rsidR="00E96B02" w:rsidRDefault="00E96B02" w:rsidP="00E96B02">
      <w:r>
        <w:t xml:space="preserve">- Manage NoSQL Databases: Handle document databases (MongoDB), RDS, and </w:t>
      </w:r>
      <w:proofErr w:type="spellStart"/>
      <w:r>
        <w:t>DynamoDB</w:t>
      </w:r>
      <w:proofErr w:type="spellEnd"/>
      <w:r>
        <w:t xml:space="preserve"> with Python.</w:t>
      </w:r>
    </w:p>
    <w:p w14:paraId="2CB7E7C5" w14:textId="77777777" w:rsidR="00E96B02" w:rsidRDefault="00E96B02" w:rsidP="00E96B02">
      <w:r>
        <w:lastRenderedPageBreak/>
        <w:t>- Manage Relational Databases: Handle relational databases like Amazon RDS, SQL etc.</w:t>
      </w:r>
    </w:p>
    <w:p w14:paraId="26434503" w14:textId="77777777" w:rsidR="00E96B02" w:rsidRDefault="00E96B02" w:rsidP="00E96B02">
      <w:r>
        <w:t>- Utilize Messaging Services: Implement SNS and SQS for message queuing and notifications using Python.</w:t>
      </w:r>
    </w:p>
    <w:p w14:paraId="7DBB52C3" w14:textId="77777777" w:rsidR="00E96B02" w:rsidRDefault="00E96B02" w:rsidP="00E96B02"/>
    <w:p w14:paraId="1662F868" w14:textId="504CDE63" w:rsidR="00E96B02" w:rsidRDefault="00E96B02" w:rsidP="00E96B02">
      <w:pPr>
        <w:pStyle w:val="Heading3"/>
      </w:pPr>
      <w:r>
        <w:t>Intro to Integrated Python &amp; Core Concepts</w:t>
      </w:r>
    </w:p>
    <w:p w14:paraId="6DE0611B" w14:textId="77777777" w:rsidR="00E96B02" w:rsidRDefault="00E96B02" w:rsidP="00E96B02">
      <w:r>
        <w:t>- Foundations of Integrated Python</w:t>
      </w:r>
    </w:p>
    <w:p w14:paraId="53FA32E8" w14:textId="77777777" w:rsidR="00E96B02" w:rsidRDefault="00E96B02" w:rsidP="00E96B02">
      <w:r>
        <w:t>- Python Basics (Data Types, Loops, Functions)</w:t>
      </w:r>
    </w:p>
    <w:p w14:paraId="407FCFEA" w14:textId="77777777" w:rsidR="00E96B02" w:rsidRDefault="00E96B02" w:rsidP="00E96B02">
      <w:r>
        <w:t>- Operators, Expressions</w:t>
      </w:r>
    </w:p>
    <w:p w14:paraId="0258117D" w14:textId="77777777" w:rsidR="00E96B02" w:rsidRDefault="00E96B02" w:rsidP="00E96B02">
      <w:r>
        <w:t>- Control Structures</w:t>
      </w:r>
    </w:p>
    <w:p w14:paraId="07A394D9" w14:textId="77777777" w:rsidR="00E96B02" w:rsidRDefault="00E96B02" w:rsidP="00E96B02"/>
    <w:p w14:paraId="2991F14C" w14:textId="58AC3F4D" w:rsidR="00E96B02" w:rsidRDefault="00E96B02" w:rsidP="00E96B02">
      <w:pPr>
        <w:pStyle w:val="Heading3"/>
      </w:pPr>
      <w:r>
        <w:t>Version Control &amp; File Operations</w:t>
      </w:r>
    </w:p>
    <w:p w14:paraId="5EE2BE60" w14:textId="77777777" w:rsidR="00E96B02" w:rsidRDefault="00E96B02" w:rsidP="00E96B02">
      <w:r>
        <w:t xml:space="preserve">- Introduction to </w:t>
      </w:r>
      <w:proofErr w:type="spellStart"/>
      <w:r>
        <w:t>Git</w:t>
      </w:r>
      <w:proofErr w:type="spellEnd"/>
      <w:r>
        <w:t xml:space="preserve"> and Version Control</w:t>
      </w:r>
    </w:p>
    <w:p w14:paraId="3BAE484C" w14:textId="77777777" w:rsidR="00E96B02" w:rsidRDefault="00E96B02" w:rsidP="00E96B02">
      <w:r>
        <w:t xml:space="preserve">- Basic </w:t>
      </w:r>
      <w:proofErr w:type="spellStart"/>
      <w:r>
        <w:t>Git</w:t>
      </w:r>
      <w:proofErr w:type="spellEnd"/>
      <w:r>
        <w:t xml:space="preserve"> Commands (commit, push, pull)</w:t>
      </w:r>
    </w:p>
    <w:p w14:paraId="28185E7B" w14:textId="77777777" w:rsidR="00E96B02" w:rsidRDefault="00E96B02" w:rsidP="00E96B02">
      <w:r>
        <w:t xml:space="preserve">- File Operations with </w:t>
      </w:r>
      <w:proofErr w:type="spellStart"/>
      <w:r>
        <w:t>Filesystem</w:t>
      </w:r>
      <w:proofErr w:type="spellEnd"/>
      <w:r>
        <w:t xml:space="preserve"> (Upload, Download)</w:t>
      </w:r>
    </w:p>
    <w:p w14:paraId="49ED6A7A" w14:textId="77777777" w:rsidR="00E96B02" w:rsidRDefault="00E96B02" w:rsidP="00E96B02">
      <w:r>
        <w:t>- File Operations with AWS S3 and boto3</w:t>
      </w:r>
    </w:p>
    <w:p w14:paraId="341AA356" w14:textId="77777777" w:rsidR="00E96B02" w:rsidRDefault="00E96B02" w:rsidP="00E96B02">
      <w:r>
        <w:t>- File Operations with Azure</w:t>
      </w:r>
    </w:p>
    <w:p w14:paraId="7CF8EBFC" w14:textId="77777777" w:rsidR="00E96B02" w:rsidRDefault="00E96B02" w:rsidP="00E96B02"/>
    <w:p w14:paraId="74822944" w14:textId="6D37ED06" w:rsidR="00E96B02" w:rsidRDefault="00E96B02" w:rsidP="00E96B02">
      <w:pPr>
        <w:pStyle w:val="Heading3"/>
      </w:pPr>
      <w:r>
        <w:t>Data Analytics &amp; API Development</w:t>
      </w:r>
    </w:p>
    <w:p w14:paraId="40760652" w14:textId="77777777" w:rsidR="00E96B02" w:rsidRDefault="00E96B02" w:rsidP="00E96B02">
      <w:r>
        <w:t>- Introduction to Python Data Analytics</w:t>
      </w:r>
    </w:p>
    <w:p w14:paraId="0ADD51EE" w14:textId="77777777" w:rsidR="00E96B02" w:rsidRDefault="00E96B02" w:rsidP="00E96B02">
      <w:r>
        <w:t>- Data cleaning techniques: handling missing data, outliers, duplicates</w:t>
      </w:r>
    </w:p>
    <w:p w14:paraId="679CDEA4" w14:textId="77777777" w:rsidR="00E96B02" w:rsidRDefault="00E96B02" w:rsidP="00E96B02">
      <w:r>
        <w:t>- Data wrangling and transformations</w:t>
      </w:r>
    </w:p>
    <w:p w14:paraId="081628DA" w14:textId="77777777" w:rsidR="00E96B02" w:rsidRDefault="00E96B02" w:rsidP="00E96B02">
      <w:r>
        <w:t xml:space="preserve">- REST API Basics with </w:t>
      </w:r>
      <w:proofErr w:type="spellStart"/>
      <w:r>
        <w:t>FastAPI</w:t>
      </w:r>
      <w:proofErr w:type="spellEnd"/>
    </w:p>
    <w:p w14:paraId="5529DC8E" w14:textId="77777777" w:rsidR="00E96B02" w:rsidRDefault="00E96B02" w:rsidP="00E96B02">
      <w:r>
        <w:t>- Creating and Managing Endpoints</w:t>
      </w:r>
    </w:p>
    <w:p w14:paraId="41FF179E" w14:textId="77777777" w:rsidR="00E96B02" w:rsidRDefault="00E96B02" w:rsidP="00E96B02"/>
    <w:p w14:paraId="7239CEAE" w14:textId="2BF20289" w:rsidR="00E96B02" w:rsidRDefault="00E96B02" w:rsidP="00E96B02">
      <w:pPr>
        <w:pStyle w:val="Heading3"/>
      </w:pPr>
      <w:r>
        <w:t>AI Integration &amp; Libraries</w:t>
      </w:r>
    </w:p>
    <w:p w14:paraId="2EBAD196" w14:textId="77777777" w:rsidR="00E96B02" w:rsidRDefault="00E96B02" w:rsidP="00E96B02">
      <w:r>
        <w:t xml:space="preserve">- </w:t>
      </w:r>
      <w:proofErr w:type="spellStart"/>
      <w:r>
        <w:t>Matplotlib</w:t>
      </w:r>
      <w:proofErr w:type="spellEnd"/>
      <w:r>
        <w:t xml:space="preserve"> &amp; </w:t>
      </w:r>
      <w:proofErr w:type="spellStart"/>
      <w:r>
        <w:t>Seaborn</w:t>
      </w:r>
      <w:proofErr w:type="spellEnd"/>
      <w:r>
        <w:t xml:space="preserve"> for visualizing data (histograms, scatter plots, box plots)</w:t>
      </w:r>
    </w:p>
    <w:p w14:paraId="50074261" w14:textId="77777777" w:rsidR="00E96B02" w:rsidRDefault="00E96B02" w:rsidP="00E96B02">
      <w:r>
        <w:t xml:space="preserve">- Introduction to interactive dashboards using </w:t>
      </w:r>
      <w:proofErr w:type="spellStart"/>
      <w:r>
        <w:t>Plotly</w:t>
      </w:r>
      <w:proofErr w:type="spellEnd"/>
    </w:p>
    <w:p w14:paraId="418A69BE" w14:textId="77777777" w:rsidR="00E96B02" w:rsidRDefault="00E96B02" w:rsidP="00E96B02">
      <w:r>
        <w:t>- Integration with AI Frameworks (</w:t>
      </w:r>
      <w:proofErr w:type="spellStart"/>
      <w:r>
        <w:t>ChatGPT</w:t>
      </w:r>
      <w:proofErr w:type="spellEnd"/>
      <w:r>
        <w:t xml:space="preserve">, </w:t>
      </w:r>
      <w:proofErr w:type="spellStart"/>
      <w:r>
        <w:t>Grok</w:t>
      </w:r>
      <w:proofErr w:type="spellEnd"/>
      <w:r>
        <w:t>)</w:t>
      </w:r>
    </w:p>
    <w:p w14:paraId="76076414" w14:textId="77777777" w:rsidR="00E96B02" w:rsidRDefault="00E96B02" w:rsidP="00E96B02">
      <w:r>
        <w:t xml:space="preserve">- Working with </w:t>
      </w:r>
      <w:proofErr w:type="spellStart"/>
      <w:r>
        <w:t>PyTorch</w:t>
      </w:r>
      <w:proofErr w:type="spellEnd"/>
      <w:r>
        <w:t xml:space="preserve"> and Machine Learning Libraries</w:t>
      </w:r>
    </w:p>
    <w:p w14:paraId="14974D1A" w14:textId="77777777" w:rsidR="00E96B02" w:rsidRDefault="00E96B02" w:rsidP="00E96B02"/>
    <w:p w14:paraId="0B759F69" w14:textId="1C0BB544" w:rsidR="00E96B02" w:rsidRDefault="00E96B02" w:rsidP="00E96B02">
      <w:pPr>
        <w:pStyle w:val="Heading3"/>
      </w:pPr>
      <w:r>
        <w:lastRenderedPageBreak/>
        <w:t>Web Development &amp; Business Intelligence</w:t>
      </w:r>
    </w:p>
    <w:p w14:paraId="3A714521" w14:textId="77777777" w:rsidR="00E96B02" w:rsidRDefault="00E96B02" w:rsidP="00E96B02">
      <w:r>
        <w:t>- Django and Flask for Web Applications</w:t>
      </w:r>
    </w:p>
    <w:p w14:paraId="2675CF7E" w14:textId="77777777" w:rsidR="00E96B02" w:rsidRDefault="00E96B02" w:rsidP="00E96B02">
      <w:r>
        <w:t>- Developing Dynamic Web Applications</w:t>
      </w:r>
    </w:p>
    <w:p w14:paraId="10A5D9B6" w14:textId="77777777" w:rsidR="00E96B02" w:rsidRDefault="00E96B02" w:rsidP="00E96B02">
      <w:r>
        <w:t>- Introduction to Business Intelligence with Python</w:t>
      </w:r>
    </w:p>
    <w:p w14:paraId="459DD2CA" w14:textId="77777777" w:rsidR="00E96B02" w:rsidRDefault="00E96B02" w:rsidP="00E96B02">
      <w:r>
        <w:t>- Implementing BI Solutions</w:t>
      </w:r>
    </w:p>
    <w:p w14:paraId="52AC67A6" w14:textId="77777777" w:rsidR="00E96B02" w:rsidRDefault="00E96B02" w:rsidP="00E96B02"/>
    <w:p w14:paraId="3B112418" w14:textId="6FE03FBF" w:rsidR="00E96B02" w:rsidRDefault="00E96B02" w:rsidP="004F0A4A">
      <w:pPr>
        <w:pStyle w:val="Heading3"/>
      </w:pPr>
      <w:r>
        <w:t>Statistical Analysis &amp; Web Scraping</w:t>
      </w:r>
    </w:p>
    <w:p w14:paraId="1BA28FED" w14:textId="77777777" w:rsidR="00E96B02" w:rsidRDefault="00E96B02" w:rsidP="00E96B02">
      <w:r>
        <w:t>- Statistical Analysis with Python and R</w:t>
      </w:r>
    </w:p>
    <w:p w14:paraId="46783D75" w14:textId="77777777" w:rsidR="00E96B02" w:rsidRDefault="00E96B02" w:rsidP="00E96B02">
      <w:r>
        <w:t>- Creating Statistical Models</w:t>
      </w:r>
    </w:p>
    <w:p w14:paraId="0DDA7A7D" w14:textId="77777777" w:rsidR="00E96B02" w:rsidRDefault="00E96B02" w:rsidP="00E96B02">
      <w:r>
        <w:t>- Web Scraping Techniques in Python</w:t>
      </w:r>
    </w:p>
    <w:p w14:paraId="1199BDBE" w14:textId="77777777" w:rsidR="00E96B02" w:rsidRDefault="00E96B02" w:rsidP="00E96B02">
      <w:r>
        <w:t>- Extracting and Processing Web Data</w:t>
      </w:r>
    </w:p>
    <w:p w14:paraId="5210DB91" w14:textId="77777777" w:rsidR="00E96B02" w:rsidRDefault="00E96B02" w:rsidP="00E96B02"/>
    <w:p w14:paraId="6BC436B2" w14:textId="66297109" w:rsidR="00E96B02" w:rsidRDefault="00E96B02" w:rsidP="00681DAB">
      <w:pPr>
        <w:pStyle w:val="Heading3"/>
      </w:pPr>
      <w:r>
        <w:t xml:space="preserve">Desktop GUI &amp; </w:t>
      </w:r>
      <w:proofErr w:type="spellStart"/>
      <w:r>
        <w:t>Microservices</w:t>
      </w:r>
      <w:proofErr w:type="spellEnd"/>
    </w:p>
    <w:p w14:paraId="61732F84" w14:textId="77777777" w:rsidR="00E96B02" w:rsidRDefault="00E96B02" w:rsidP="00E96B02">
      <w:r>
        <w:t>- Introduction to Desktop GUI Applications</w:t>
      </w:r>
    </w:p>
    <w:p w14:paraId="1AF2C7AD" w14:textId="77777777" w:rsidR="00E96B02" w:rsidRDefault="00E96B02" w:rsidP="00E96B02">
      <w:r>
        <w:t>- Designing User Interfaces with Python</w:t>
      </w:r>
    </w:p>
    <w:p w14:paraId="6EE300D3" w14:textId="77777777" w:rsidR="00E96B02" w:rsidRDefault="00E96B02" w:rsidP="00E96B02">
      <w:r>
        <w:t xml:space="preserve">- Basics of </w:t>
      </w:r>
      <w:proofErr w:type="spellStart"/>
      <w:r>
        <w:t>Microservices</w:t>
      </w:r>
      <w:proofErr w:type="spellEnd"/>
      <w:r>
        <w:t xml:space="preserve"> in Python</w:t>
      </w:r>
    </w:p>
    <w:p w14:paraId="15A39BB6" w14:textId="77777777" w:rsidR="00E96B02" w:rsidRDefault="00E96B02" w:rsidP="00E96B02">
      <w:r>
        <w:t xml:space="preserve">- Deploying Python </w:t>
      </w:r>
      <w:proofErr w:type="spellStart"/>
      <w:r>
        <w:t>Microservices</w:t>
      </w:r>
      <w:proofErr w:type="spellEnd"/>
    </w:p>
    <w:p w14:paraId="40994EBD" w14:textId="77777777" w:rsidR="00E96B02" w:rsidRDefault="00E96B02" w:rsidP="00E96B02"/>
    <w:p w14:paraId="546E7649" w14:textId="5AE122BD" w:rsidR="00E96B02" w:rsidRDefault="00E96B02" w:rsidP="00681DAB">
      <w:pPr>
        <w:pStyle w:val="Heading3"/>
      </w:pPr>
      <w:r>
        <w:t>Cloud Integration &amp; Database Management</w:t>
      </w:r>
    </w:p>
    <w:p w14:paraId="2CBCAF41" w14:textId="77777777" w:rsidR="00E96B02" w:rsidRDefault="00E96B02" w:rsidP="00E96B02">
      <w:r>
        <w:t>- AWS Stack Integration (Lambda, S3)</w:t>
      </w:r>
    </w:p>
    <w:p w14:paraId="5D9C1732" w14:textId="77777777" w:rsidR="00E96B02" w:rsidRDefault="00E96B02" w:rsidP="00E96B02">
      <w:r>
        <w:t>- Managing Data Flow with AWS Services</w:t>
      </w:r>
    </w:p>
    <w:p w14:paraId="4832B70D" w14:textId="77777777" w:rsidR="00E96B02" w:rsidRDefault="00E96B02" w:rsidP="00E96B02">
      <w:r>
        <w:t xml:space="preserve">- NoSQL Databases (MongoDB, </w:t>
      </w:r>
      <w:proofErr w:type="spellStart"/>
      <w:r>
        <w:t>DynamoDB</w:t>
      </w:r>
      <w:proofErr w:type="spellEnd"/>
      <w:r>
        <w:t>)</w:t>
      </w:r>
    </w:p>
    <w:p w14:paraId="5CA5380D" w14:textId="77777777" w:rsidR="00E96B02" w:rsidRDefault="00E96B02" w:rsidP="00E96B02">
      <w:r>
        <w:t>- Relational Databases (Amazon RDS, SQL)</w:t>
      </w:r>
    </w:p>
    <w:p w14:paraId="49642BC1" w14:textId="77777777" w:rsidR="00E96B02" w:rsidRDefault="00E96B02" w:rsidP="00E96B02"/>
    <w:p w14:paraId="22EF6D92" w14:textId="21DBCA06" w:rsidR="00E96B02" w:rsidRDefault="00E96B02" w:rsidP="003B0E48">
      <w:pPr>
        <w:pStyle w:val="Heading3"/>
      </w:pPr>
      <w:r>
        <w:t>Messaging Services &amp; Advanced Topics</w:t>
      </w:r>
    </w:p>
    <w:p w14:paraId="564B4770" w14:textId="77777777" w:rsidR="00E96B02" w:rsidRDefault="00E96B02" w:rsidP="00E96B02">
      <w:r>
        <w:t>- Implementing SNS and SQS with Python</w:t>
      </w:r>
    </w:p>
    <w:p w14:paraId="210085E1" w14:textId="77777777" w:rsidR="00E96B02" w:rsidRDefault="00E96B02" w:rsidP="00E96B02">
      <w:r>
        <w:t>- Message Queuing and Notifications</w:t>
      </w:r>
    </w:p>
    <w:p w14:paraId="2C1CDBAF" w14:textId="77777777" w:rsidR="00E96B02" w:rsidRDefault="00E96B02" w:rsidP="00E96B02">
      <w:r>
        <w:t>- Advanced Python Libraries and Tools</w:t>
      </w:r>
    </w:p>
    <w:p w14:paraId="6A24A555" w14:textId="77777777" w:rsidR="00E96B02" w:rsidRDefault="00E96B02" w:rsidP="00E96B02"/>
    <w:p w14:paraId="1AE7A923" w14:textId="06468DC8" w:rsidR="00E96B02" w:rsidRDefault="00E96B02" w:rsidP="00B804AD">
      <w:pPr>
        <w:pStyle w:val="Heading3"/>
      </w:pPr>
      <w:r>
        <w:lastRenderedPageBreak/>
        <w:t>Projects</w:t>
      </w:r>
    </w:p>
    <w:p w14:paraId="445075D6" w14:textId="77777777" w:rsidR="00E96B02" w:rsidRDefault="00E96B02" w:rsidP="00E96B02">
      <w:r>
        <w:t>- E-commerce File Management Project</w:t>
      </w:r>
    </w:p>
    <w:p w14:paraId="5DC56F94" w14:textId="77777777" w:rsidR="00E96B02" w:rsidRDefault="00E96B02" w:rsidP="00E96B02">
      <w:r>
        <w:t xml:space="preserve">- AI </w:t>
      </w:r>
      <w:proofErr w:type="spellStart"/>
      <w:r>
        <w:t>Chatbot</w:t>
      </w:r>
      <w:proofErr w:type="spellEnd"/>
      <w:r>
        <w:t xml:space="preserve"> Development Project</w:t>
      </w:r>
    </w:p>
    <w:p w14:paraId="7A565CA0" w14:textId="77777777" w:rsidR="00E96B02" w:rsidRDefault="00E96B02" w:rsidP="00E96B02">
      <w:r>
        <w:t>- Cloud-Based Web Application Project</w:t>
      </w:r>
    </w:p>
    <w:p w14:paraId="5E2C5A7D" w14:textId="77777777" w:rsidR="00E96B02" w:rsidRDefault="00E96B02" w:rsidP="00E96B02"/>
    <w:p w14:paraId="66984AB2" w14:textId="77777777" w:rsidR="00E96B02" w:rsidRDefault="00E96B02" w:rsidP="00203A1C">
      <w:pPr>
        <w:pStyle w:val="Heading3"/>
      </w:pPr>
      <w:r>
        <w:t>#### Developer Roadmap</w:t>
      </w:r>
    </w:p>
    <w:p w14:paraId="7B766DF8" w14:textId="77777777" w:rsidR="00E96B02" w:rsidRDefault="00E96B02" w:rsidP="00E96B02">
      <w:r>
        <w:t>- alt text</w:t>
      </w:r>
    </w:p>
    <w:p w14:paraId="0965C519" w14:textId="77777777" w:rsidR="00E96B02" w:rsidRDefault="00E96B02" w:rsidP="00E96B02"/>
    <w:p w14:paraId="20470941" w14:textId="1FE55735" w:rsidR="00E96B02" w:rsidRDefault="00E96B02" w:rsidP="00203A1C">
      <w:pPr>
        <w:pStyle w:val="Heading3"/>
      </w:pPr>
      <w:r>
        <w:t>Capstone Projects</w:t>
      </w:r>
    </w:p>
    <w:p w14:paraId="603ACCCA" w14:textId="5C732910" w:rsidR="00E96B02" w:rsidRDefault="00E96B02" w:rsidP="00E96B02">
      <w:r>
        <w:t>E-commerce File Management</w:t>
      </w:r>
    </w:p>
    <w:p w14:paraId="4ACF5AD7" w14:textId="77777777" w:rsidR="00E96B02" w:rsidRDefault="00E96B02" w:rsidP="00E96B02">
      <w:r>
        <w:t>1. E-commerce platforms rely heavily on efficient file management for product uploads, customer data, and order processing. This project involves creating a system to handle file operations locally and on AWS S3 using boto3, ensuring secure upload and download processes. Data cleaning and manipulation are essential, with feature engineering to optimize storage and retrieval. Implement multiple models to manage file integrity and defend your project design.</w:t>
      </w:r>
    </w:p>
    <w:p w14:paraId="0FDCD4CE" w14:textId="77777777" w:rsidR="00E96B02" w:rsidRDefault="00E96B02" w:rsidP="00E96B02"/>
    <w:p w14:paraId="25DCAF7D" w14:textId="4440E499" w:rsidR="00E96B02" w:rsidRDefault="00E96B02" w:rsidP="00E96B02">
      <w:r>
        <w:t xml:space="preserve">AI </w:t>
      </w:r>
      <w:proofErr w:type="spellStart"/>
      <w:r>
        <w:t>Chatbot</w:t>
      </w:r>
      <w:proofErr w:type="spellEnd"/>
      <w:r>
        <w:t xml:space="preserve"> Development</w:t>
      </w:r>
    </w:p>
    <w:p w14:paraId="1E452149" w14:textId="77777777" w:rsidR="00E96B02" w:rsidRDefault="00E96B02" w:rsidP="00E96B02">
      <w:r>
        <w:t xml:space="preserve">2. AI </w:t>
      </w:r>
      <w:proofErr w:type="spellStart"/>
      <w:r>
        <w:t>chatbots</w:t>
      </w:r>
      <w:proofErr w:type="spellEnd"/>
      <w:r>
        <w:t xml:space="preserve"> are transforming customer service by providing real-time responses. This project requires building a </w:t>
      </w:r>
      <w:proofErr w:type="spellStart"/>
      <w:r>
        <w:t>chatbot</w:t>
      </w:r>
      <w:proofErr w:type="spellEnd"/>
      <w:r>
        <w:t xml:space="preserve"> integrated with frameworks like </w:t>
      </w:r>
      <w:proofErr w:type="spellStart"/>
      <w:r>
        <w:t>ChatGPT</w:t>
      </w:r>
      <w:proofErr w:type="spellEnd"/>
      <w:r>
        <w:t xml:space="preserve"> or </w:t>
      </w:r>
      <w:proofErr w:type="spellStart"/>
      <w:r>
        <w:t>Grok</w:t>
      </w:r>
      <w:proofErr w:type="spellEnd"/>
      <w:r>
        <w:t>, focusing on natural language processing. Data cleaning and manipulation are vital to train the model effectively. Use feature engineering and exploratory data analysis, applying cross-validation and performance metrics to select the best model.</w:t>
      </w:r>
    </w:p>
    <w:p w14:paraId="5D1A9CF3" w14:textId="77777777" w:rsidR="00E96B02" w:rsidRDefault="00E96B02" w:rsidP="00E96B02"/>
    <w:p w14:paraId="6103EF4A" w14:textId="0175C5FB" w:rsidR="00E96B02" w:rsidRDefault="00E96B02" w:rsidP="00E96B02">
      <w:r>
        <w:t>Cloud-Based Web Application</w:t>
      </w:r>
    </w:p>
    <w:p w14:paraId="6EFFE1FE" w14:textId="77777777" w:rsidR="00E96B02" w:rsidRDefault="00E96B02" w:rsidP="00E96B02">
      <w:r>
        <w:t xml:space="preserve">3. Developing a cloud-based web application involves deploying a Django or Flask app on AWS with Lambda and S3 integration. This project explores key features affecting performance, such as database management (RDS, </w:t>
      </w:r>
      <w:proofErr w:type="spellStart"/>
      <w:r>
        <w:t>DynamoDB</w:t>
      </w:r>
      <w:proofErr w:type="spellEnd"/>
      <w:r>
        <w:t xml:space="preserve">) and messaging (SNS, SQS). Conduct extensive data exploration, use multiple machine learning models with </w:t>
      </w:r>
      <w:proofErr w:type="spellStart"/>
      <w:r>
        <w:t>hyperparameter</w:t>
      </w:r>
      <w:proofErr w:type="spellEnd"/>
      <w:r>
        <w:t xml:space="preserve"> tuning, and optimize for scalability.</w:t>
      </w:r>
    </w:p>
    <w:p w14:paraId="698DADA1" w14:textId="77777777" w:rsidR="00E96B02" w:rsidRDefault="00E96B02" w:rsidP="00E96B02"/>
    <w:p w14:paraId="7B4AEA1A" w14:textId="77777777" w:rsidR="00E96B02" w:rsidRDefault="00E96B02" w:rsidP="00203A1C">
      <w:pPr>
        <w:pStyle w:val="Heading3"/>
      </w:pPr>
      <w:r>
        <w:t>#### Course Curriculum</w:t>
      </w:r>
    </w:p>
    <w:p w14:paraId="0403E7E0" w14:textId="77777777" w:rsidR="00E96B02" w:rsidRDefault="00E96B02" w:rsidP="00203A1C">
      <w:pPr>
        <w:pStyle w:val="Heading3"/>
      </w:pPr>
      <w:r>
        <w:t>##### Integrated Python Course Curriculum</w:t>
      </w:r>
    </w:p>
    <w:p w14:paraId="24E33CBE" w14:textId="77777777" w:rsidR="00E96B02" w:rsidRDefault="00E96B02" w:rsidP="00203A1C">
      <w:pPr>
        <w:pStyle w:val="Heading3"/>
      </w:pPr>
      <w:r>
        <w:t>##### Introduction</w:t>
      </w:r>
    </w:p>
    <w:p w14:paraId="3C9DF9A0" w14:textId="77777777" w:rsidR="00E96B02" w:rsidRDefault="00E96B02" w:rsidP="00E96B02">
      <w:r>
        <w:t>- The Integrated Python Course is a 4-month, intensive, and structured program designed to equip learners with a holistic mastery of Python across diverse domains. This curriculum is designed using a clear developer roadmap, ensuring a step-by-step, comprehensive learning experience.</w:t>
      </w:r>
    </w:p>
    <w:p w14:paraId="137E363C" w14:textId="77777777" w:rsidR="00E96B02" w:rsidRDefault="00E96B02" w:rsidP="00E96B02"/>
    <w:p w14:paraId="6BF35DBB" w14:textId="77777777" w:rsidR="00E96B02" w:rsidRDefault="00E96B02" w:rsidP="00203A1C">
      <w:pPr>
        <w:pStyle w:val="Heading3"/>
      </w:pPr>
      <w:r>
        <w:t>##### Developer Roadmap Overview</w:t>
      </w:r>
    </w:p>
    <w:p w14:paraId="725FC924" w14:textId="572E345B" w:rsidR="00E96B02" w:rsidRDefault="00E96B02" w:rsidP="00226B28">
      <w:pPr>
        <w:pStyle w:val="ListParagraph"/>
        <w:numPr>
          <w:ilvl w:val="0"/>
          <w:numId w:val="11"/>
        </w:numPr>
      </w:pPr>
      <w:r>
        <w:t>Learn the Basics: Syntax, Data Types, Control Structures</w:t>
      </w:r>
    </w:p>
    <w:p w14:paraId="5FB44DCE" w14:textId="1FE1D4AE" w:rsidR="00E96B02" w:rsidRDefault="00E96B02" w:rsidP="00226B28">
      <w:pPr>
        <w:pStyle w:val="ListParagraph"/>
        <w:numPr>
          <w:ilvl w:val="0"/>
          <w:numId w:val="11"/>
        </w:numPr>
      </w:pPr>
      <w:r>
        <w:t xml:space="preserve">Version Control: </w:t>
      </w:r>
      <w:proofErr w:type="spellStart"/>
      <w:r>
        <w:t>Git</w:t>
      </w:r>
      <w:proofErr w:type="spellEnd"/>
      <w:r>
        <w:t xml:space="preserve"> Basics</w:t>
      </w:r>
    </w:p>
    <w:p w14:paraId="2319CF0D" w14:textId="2AB2970A" w:rsidR="00E96B02" w:rsidRDefault="00E96B02" w:rsidP="00226B28">
      <w:pPr>
        <w:pStyle w:val="ListParagraph"/>
        <w:numPr>
          <w:ilvl w:val="0"/>
          <w:numId w:val="11"/>
        </w:numPr>
      </w:pPr>
      <w:r>
        <w:t xml:space="preserve">File Operations: </w:t>
      </w:r>
      <w:proofErr w:type="spellStart"/>
      <w:r>
        <w:t>Filesystem</w:t>
      </w:r>
      <w:proofErr w:type="spellEnd"/>
      <w:r>
        <w:t>, AWS S3, Azure</w:t>
      </w:r>
    </w:p>
    <w:p w14:paraId="3028D8D3" w14:textId="231BBAA1" w:rsidR="00E96B02" w:rsidRDefault="00E96B02" w:rsidP="00226B28">
      <w:pPr>
        <w:pStyle w:val="ListParagraph"/>
        <w:numPr>
          <w:ilvl w:val="0"/>
          <w:numId w:val="11"/>
        </w:numPr>
      </w:pPr>
      <w:r>
        <w:t>Data Analytics: Tools and Techniques</w:t>
      </w:r>
    </w:p>
    <w:p w14:paraId="2A12EBD9" w14:textId="5D9BE650" w:rsidR="00E96B02" w:rsidRDefault="00E96B02" w:rsidP="00226B28">
      <w:pPr>
        <w:pStyle w:val="ListParagraph"/>
        <w:numPr>
          <w:ilvl w:val="0"/>
          <w:numId w:val="11"/>
        </w:numPr>
      </w:pPr>
      <w:r>
        <w:t xml:space="preserve">API Development: </w:t>
      </w:r>
      <w:proofErr w:type="spellStart"/>
      <w:r>
        <w:t>FastAPI</w:t>
      </w:r>
      <w:proofErr w:type="spellEnd"/>
      <w:r>
        <w:t>, Endpoints</w:t>
      </w:r>
    </w:p>
    <w:p w14:paraId="32EEAB77" w14:textId="1FD33135" w:rsidR="00E96B02" w:rsidRDefault="00E96B02" w:rsidP="00226B28">
      <w:pPr>
        <w:pStyle w:val="ListParagraph"/>
        <w:numPr>
          <w:ilvl w:val="0"/>
          <w:numId w:val="11"/>
        </w:numPr>
      </w:pPr>
      <w:r>
        <w:t xml:space="preserve">AI Integration: </w:t>
      </w:r>
      <w:proofErr w:type="spellStart"/>
      <w:r>
        <w:t>ChatGPT</w:t>
      </w:r>
      <w:proofErr w:type="spellEnd"/>
      <w:r>
        <w:t xml:space="preserve">, </w:t>
      </w:r>
      <w:proofErr w:type="spellStart"/>
      <w:r>
        <w:t>Grok</w:t>
      </w:r>
      <w:proofErr w:type="spellEnd"/>
    </w:p>
    <w:p w14:paraId="0934C096" w14:textId="65A8E6E3" w:rsidR="00E96B02" w:rsidRDefault="00E96B02" w:rsidP="00226B28">
      <w:pPr>
        <w:pStyle w:val="ListParagraph"/>
        <w:numPr>
          <w:ilvl w:val="0"/>
          <w:numId w:val="11"/>
        </w:numPr>
      </w:pPr>
      <w:r>
        <w:t xml:space="preserve">Libraries: </w:t>
      </w:r>
      <w:proofErr w:type="spellStart"/>
      <w:r>
        <w:t>PyTorch</w:t>
      </w:r>
      <w:proofErr w:type="spellEnd"/>
      <w:r>
        <w:t>, Machine Learning</w:t>
      </w:r>
    </w:p>
    <w:p w14:paraId="47CCF17D" w14:textId="3F1D4F66" w:rsidR="00E96B02" w:rsidRDefault="00E96B02" w:rsidP="00226B28">
      <w:pPr>
        <w:pStyle w:val="ListParagraph"/>
        <w:numPr>
          <w:ilvl w:val="0"/>
          <w:numId w:val="11"/>
        </w:numPr>
      </w:pPr>
      <w:r>
        <w:t>Web Development: Django, Flask</w:t>
      </w:r>
    </w:p>
    <w:p w14:paraId="1C592EB1" w14:textId="682A6BFF" w:rsidR="00E96B02" w:rsidRDefault="00E96B02" w:rsidP="00226B28">
      <w:pPr>
        <w:pStyle w:val="ListParagraph"/>
        <w:numPr>
          <w:ilvl w:val="0"/>
          <w:numId w:val="11"/>
        </w:numPr>
      </w:pPr>
      <w:r>
        <w:t>Business Intelligence: Python Solutions</w:t>
      </w:r>
    </w:p>
    <w:p w14:paraId="2460ED75" w14:textId="706FE481" w:rsidR="00E96B02" w:rsidRDefault="00E96B02" w:rsidP="00226B28">
      <w:pPr>
        <w:pStyle w:val="ListParagraph"/>
        <w:numPr>
          <w:ilvl w:val="0"/>
          <w:numId w:val="11"/>
        </w:numPr>
      </w:pPr>
      <w:r>
        <w:t>Statistical Analysis: Python with R</w:t>
      </w:r>
    </w:p>
    <w:p w14:paraId="35825AFA" w14:textId="62116DC8" w:rsidR="00E96B02" w:rsidRDefault="00E96B02" w:rsidP="00226B28">
      <w:pPr>
        <w:pStyle w:val="ListParagraph"/>
        <w:numPr>
          <w:ilvl w:val="0"/>
          <w:numId w:val="11"/>
        </w:numPr>
      </w:pPr>
      <w:r>
        <w:t>Web Scraping: Data Extraction</w:t>
      </w:r>
    </w:p>
    <w:p w14:paraId="64E8E882" w14:textId="063D59D9" w:rsidR="00E96B02" w:rsidRDefault="00E96B02" w:rsidP="00226B28">
      <w:pPr>
        <w:pStyle w:val="ListParagraph"/>
        <w:numPr>
          <w:ilvl w:val="0"/>
          <w:numId w:val="11"/>
        </w:numPr>
      </w:pPr>
      <w:r>
        <w:t>Desktop GUI: User Interface Design</w:t>
      </w:r>
    </w:p>
    <w:p w14:paraId="562CAC33" w14:textId="7830F749" w:rsidR="00E96B02" w:rsidRDefault="00E96B02" w:rsidP="00226B28">
      <w:pPr>
        <w:pStyle w:val="ListParagraph"/>
        <w:numPr>
          <w:ilvl w:val="0"/>
          <w:numId w:val="11"/>
        </w:numPr>
      </w:pPr>
      <w:proofErr w:type="spellStart"/>
      <w:r>
        <w:t>Microservices</w:t>
      </w:r>
      <w:proofErr w:type="spellEnd"/>
      <w:r>
        <w:t>: Deployment</w:t>
      </w:r>
    </w:p>
    <w:p w14:paraId="0AD70CBA" w14:textId="46BAE866" w:rsidR="00E96B02" w:rsidRDefault="00E96B02" w:rsidP="00226B28">
      <w:pPr>
        <w:pStyle w:val="ListParagraph"/>
        <w:numPr>
          <w:ilvl w:val="0"/>
          <w:numId w:val="11"/>
        </w:numPr>
      </w:pPr>
      <w:r>
        <w:t>Cloud Integration: AWS Lambda, S3</w:t>
      </w:r>
    </w:p>
    <w:p w14:paraId="770FFA22" w14:textId="44AF0B9E" w:rsidR="00E96B02" w:rsidRDefault="00E96B02" w:rsidP="00226B28">
      <w:pPr>
        <w:pStyle w:val="ListParagraph"/>
        <w:numPr>
          <w:ilvl w:val="0"/>
          <w:numId w:val="11"/>
        </w:numPr>
      </w:pPr>
      <w:r>
        <w:t>Database Management: NoSQL, Relational</w:t>
      </w:r>
    </w:p>
    <w:p w14:paraId="3AFBDDE4" w14:textId="2FDEBC43" w:rsidR="00E96B02" w:rsidRDefault="00E96B02" w:rsidP="00226B28">
      <w:pPr>
        <w:pStyle w:val="ListParagraph"/>
        <w:numPr>
          <w:ilvl w:val="0"/>
          <w:numId w:val="11"/>
        </w:numPr>
      </w:pPr>
      <w:r>
        <w:t>Messaging Services: SNS, SQS</w:t>
      </w:r>
    </w:p>
    <w:p w14:paraId="6B7C5143" w14:textId="6B3C4109" w:rsidR="00E96B02" w:rsidRDefault="00E96B02" w:rsidP="00226B28">
      <w:pPr>
        <w:pStyle w:val="ListParagraph"/>
        <w:numPr>
          <w:ilvl w:val="0"/>
          <w:numId w:val="11"/>
        </w:numPr>
      </w:pPr>
      <w:r>
        <w:t xml:space="preserve">Real-World Projects: E-commerce, AI </w:t>
      </w:r>
      <w:proofErr w:type="spellStart"/>
      <w:r>
        <w:t>Chatbot</w:t>
      </w:r>
      <w:proofErr w:type="spellEnd"/>
      <w:r>
        <w:t>, Cloud Web App</w:t>
      </w:r>
    </w:p>
    <w:p w14:paraId="1B466496" w14:textId="77777777" w:rsidR="00E96B02" w:rsidRDefault="00E96B02" w:rsidP="00E96B02"/>
    <w:p w14:paraId="768DA209" w14:textId="5CCC27E4" w:rsidR="00E96B02" w:rsidRDefault="00E96B02" w:rsidP="00203A1C">
      <w:pPr>
        <w:pStyle w:val="Heading3"/>
      </w:pPr>
      <w:r>
        <w:t>Course Duration: 4 Months (16 Weeks)</w:t>
      </w:r>
    </w:p>
    <w:p w14:paraId="328E216A" w14:textId="77777777" w:rsidR="00E96B02" w:rsidRDefault="00E96B02" w:rsidP="00E96B02">
      <w:r>
        <w:t>- Total Working Days: 80 days (20 days per month)</w:t>
      </w:r>
    </w:p>
    <w:p w14:paraId="11A4B9F3" w14:textId="77777777" w:rsidR="00E96B02" w:rsidRDefault="00E96B02" w:rsidP="00E96B02">
      <w:r>
        <w:t>- Module Completion: Every 5 days (16 modules total)</w:t>
      </w:r>
    </w:p>
    <w:p w14:paraId="777E5BF7" w14:textId="77777777" w:rsidR="00E96B02" w:rsidRDefault="00E96B02" w:rsidP="00E96B02"/>
    <w:p w14:paraId="459B17E1" w14:textId="5FB53AFC" w:rsidR="00E96B02" w:rsidRDefault="00E96B02" w:rsidP="00203A1C">
      <w:pPr>
        <w:pStyle w:val="Heading3"/>
      </w:pPr>
      <w:r>
        <w:t>Month 1</w:t>
      </w:r>
    </w:p>
    <w:p w14:paraId="69EFE409" w14:textId="3491D999" w:rsidR="00E96B02" w:rsidRDefault="00E96B02" w:rsidP="00203A1C">
      <w:pPr>
        <w:pStyle w:val="Heading3"/>
      </w:pPr>
      <w:r>
        <w:t>Module 1: Introduction to Python Programming (Days 1-5)</w:t>
      </w:r>
    </w:p>
    <w:p w14:paraId="330C0A2F" w14:textId="77777777" w:rsidR="00E96B02" w:rsidRDefault="00E96B02" w:rsidP="00E96B02">
      <w:r>
        <w:t>- Setting Up Python Environment</w:t>
      </w:r>
    </w:p>
    <w:p w14:paraId="6FEF698A" w14:textId="77777777" w:rsidR="00E96B02" w:rsidRDefault="00E96B02" w:rsidP="00E96B02">
      <w:r>
        <w:t>- Running Your First Python Program</w:t>
      </w:r>
    </w:p>
    <w:p w14:paraId="4EB0C360" w14:textId="77777777" w:rsidR="00E96B02" w:rsidRDefault="00E96B02" w:rsidP="00E96B02">
      <w:r>
        <w:t>- Basic Syntax, Variables, Data Types</w:t>
      </w:r>
    </w:p>
    <w:p w14:paraId="6E44179C" w14:textId="77777777" w:rsidR="00E96B02" w:rsidRDefault="00E96B02" w:rsidP="00E96B02">
      <w:r>
        <w:t>- Control Structures (if, else, loops)</w:t>
      </w:r>
    </w:p>
    <w:p w14:paraId="454A9E6D" w14:textId="77777777" w:rsidR="00E96B02" w:rsidRDefault="00E96B02" w:rsidP="00E96B02"/>
    <w:p w14:paraId="5AACA505" w14:textId="0AC0CFE8" w:rsidR="00E96B02" w:rsidRDefault="00E96B02" w:rsidP="00203A1C">
      <w:pPr>
        <w:pStyle w:val="Heading3"/>
      </w:pPr>
      <w:r>
        <w:t xml:space="preserve">Module 2: Version Control with </w:t>
      </w:r>
      <w:proofErr w:type="spellStart"/>
      <w:r>
        <w:t>Git</w:t>
      </w:r>
      <w:proofErr w:type="spellEnd"/>
      <w:r>
        <w:t xml:space="preserve"> (Days 6-10)</w:t>
      </w:r>
    </w:p>
    <w:p w14:paraId="2C43A076" w14:textId="77777777" w:rsidR="00E96B02" w:rsidRDefault="00E96B02" w:rsidP="00E96B02">
      <w:r>
        <w:t xml:space="preserve">- Introduction to </w:t>
      </w:r>
      <w:proofErr w:type="spellStart"/>
      <w:r>
        <w:t>Git</w:t>
      </w:r>
      <w:proofErr w:type="spellEnd"/>
    </w:p>
    <w:p w14:paraId="396F9B12" w14:textId="77777777" w:rsidR="00E96B02" w:rsidRDefault="00E96B02" w:rsidP="00E96B02">
      <w:r>
        <w:t>- Basic Commands (commit, push, pull)</w:t>
      </w:r>
    </w:p>
    <w:p w14:paraId="099CD0F7" w14:textId="77777777" w:rsidR="00E96B02" w:rsidRDefault="00E96B02" w:rsidP="00E96B02">
      <w:r>
        <w:t>- Managing Python Repositories</w:t>
      </w:r>
    </w:p>
    <w:p w14:paraId="60095BE3" w14:textId="77777777" w:rsidR="00E96B02" w:rsidRDefault="00E96B02" w:rsidP="00E96B02"/>
    <w:p w14:paraId="6216EA3B" w14:textId="0E9C8143" w:rsidR="00E96B02" w:rsidRDefault="00E96B02" w:rsidP="009F6154">
      <w:pPr>
        <w:pStyle w:val="Heading3"/>
      </w:pPr>
      <w:r>
        <w:t>Module 3: File Operations (Days 11-15)</w:t>
      </w:r>
    </w:p>
    <w:p w14:paraId="2424C050" w14:textId="77777777" w:rsidR="00E96B02" w:rsidRDefault="00E96B02" w:rsidP="00E96B02">
      <w:r>
        <w:t xml:space="preserve">- </w:t>
      </w:r>
      <w:proofErr w:type="spellStart"/>
      <w:r>
        <w:t>Filesystem</w:t>
      </w:r>
      <w:proofErr w:type="spellEnd"/>
      <w:r>
        <w:t xml:space="preserve"> Operations (Upload, Download)</w:t>
      </w:r>
    </w:p>
    <w:p w14:paraId="30F27F9A" w14:textId="77777777" w:rsidR="00E96B02" w:rsidRDefault="00E96B02" w:rsidP="00E96B02">
      <w:r>
        <w:t>- AWS S3 with boto3</w:t>
      </w:r>
    </w:p>
    <w:p w14:paraId="6215F5CF" w14:textId="77777777" w:rsidR="00E96B02" w:rsidRDefault="00E96B02" w:rsidP="00E96B02">
      <w:r>
        <w:t>- Azure File Integration</w:t>
      </w:r>
    </w:p>
    <w:p w14:paraId="7F83EF3F" w14:textId="77777777" w:rsidR="00E96B02" w:rsidRDefault="00E96B02" w:rsidP="00E96B02"/>
    <w:p w14:paraId="037E370E" w14:textId="15EE7C79" w:rsidR="00E96B02" w:rsidRDefault="00E96B02" w:rsidP="003A7C75">
      <w:pPr>
        <w:pStyle w:val="Heading3"/>
      </w:pPr>
      <w:r>
        <w:t>Module 4: Data Analytics Basics (Days 16-20)</w:t>
      </w:r>
    </w:p>
    <w:p w14:paraId="1C12CE9C" w14:textId="77777777" w:rsidR="00E96B02" w:rsidRDefault="00E96B02" w:rsidP="00E96B02">
      <w:r>
        <w:t>- Introduction to Data Analytics Tools</w:t>
      </w:r>
    </w:p>
    <w:p w14:paraId="188CE4D5" w14:textId="77777777" w:rsidR="00E96B02" w:rsidRDefault="00E96B02" w:rsidP="00E96B02">
      <w:r>
        <w:t>- Data Cleaning Techniques</w:t>
      </w:r>
    </w:p>
    <w:p w14:paraId="70336EA8" w14:textId="77777777" w:rsidR="00E96B02" w:rsidRDefault="00E96B02" w:rsidP="00E96B02">
      <w:r>
        <w:t>- Data Wrangling</w:t>
      </w:r>
    </w:p>
    <w:p w14:paraId="0029147A" w14:textId="77777777" w:rsidR="00E96B02" w:rsidRDefault="00E96B02" w:rsidP="00E96B02"/>
    <w:p w14:paraId="43034019" w14:textId="45FDA060" w:rsidR="00E96B02" w:rsidRDefault="00E96B02" w:rsidP="003A7C75">
      <w:pPr>
        <w:pStyle w:val="Heading3"/>
      </w:pPr>
      <w:r>
        <w:t>Month 2</w:t>
      </w:r>
    </w:p>
    <w:p w14:paraId="6EBEC643" w14:textId="6E5332DF" w:rsidR="00E96B02" w:rsidRDefault="00E96B02" w:rsidP="003A7C75">
      <w:pPr>
        <w:pStyle w:val="Heading3"/>
      </w:pPr>
      <w:r>
        <w:t>Module 5: API Development (Days 21-25)</w:t>
      </w:r>
    </w:p>
    <w:p w14:paraId="27C8F5FF" w14:textId="77777777" w:rsidR="00E96B02" w:rsidRDefault="00E96B02" w:rsidP="00E96B02">
      <w:r>
        <w:t>- REST API Basics</w:t>
      </w:r>
    </w:p>
    <w:p w14:paraId="639202A3" w14:textId="77777777" w:rsidR="00E96B02" w:rsidRDefault="00E96B02" w:rsidP="00E96B02">
      <w:r>
        <w:t xml:space="preserve">- </w:t>
      </w:r>
      <w:proofErr w:type="spellStart"/>
      <w:r>
        <w:t>FastAPI</w:t>
      </w:r>
      <w:proofErr w:type="spellEnd"/>
      <w:r>
        <w:t xml:space="preserve"> Installation</w:t>
      </w:r>
    </w:p>
    <w:p w14:paraId="737C2099" w14:textId="77777777" w:rsidR="00E96B02" w:rsidRDefault="00E96B02" w:rsidP="00E96B02">
      <w:r>
        <w:t>- Creating Endpoints</w:t>
      </w:r>
    </w:p>
    <w:p w14:paraId="7BFB714F" w14:textId="77777777" w:rsidR="00E96B02" w:rsidRDefault="00E96B02" w:rsidP="00E96B02"/>
    <w:p w14:paraId="7836DAE8" w14:textId="33E3652E" w:rsidR="00E96B02" w:rsidRDefault="00E96B02" w:rsidP="003A7C75">
      <w:pPr>
        <w:pStyle w:val="Heading3"/>
      </w:pPr>
      <w:r>
        <w:t>Module 6: AI Integration (Days 26-30)</w:t>
      </w:r>
    </w:p>
    <w:p w14:paraId="6B78F62E" w14:textId="77777777" w:rsidR="00E96B02" w:rsidRDefault="00E96B02" w:rsidP="00E96B02">
      <w:r>
        <w:t>- Introduction to AI Frameworks</w:t>
      </w:r>
    </w:p>
    <w:p w14:paraId="1A894550" w14:textId="77777777" w:rsidR="00E96B02" w:rsidRDefault="00E96B02" w:rsidP="00E96B02">
      <w:r>
        <w:t xml:space="preserve">- Integrating </w:t>
      </w:r>
      <w:proofErr w:type="spellStart"/>
      <w:r>
        <w:t>ChatGPT</w:t>
      </w:r>
      <w:proofErr w:type="spellEnd"/>
      <w:r>
        <w:t xml:space="preserve"> and </w:t>
      </w:r>
      <w:proofErr w:type="spellStart"/>
      <w:r>
        <w:t>Grok</w:t>
      </w:r>
      <w:proofErr w:type="spellEnd"/>
    </w:p>
    <w:p w14:paraId="1F34D89E" w14:textId="77777777" w:rsidR="00E96B02" w:rsidRDefault="00E96B02" w:rsidP="00E96B02">
      <w:r>
        <w:t>- Basic AI Applications</w:t>
      </w:r>
    </w:p>
    <w:p w14:paraId="4966F4F9" w14:textId="77777777" w:rsidR="00E96B02" w:rsidRDefault="00E96B02" w:rsidP="00E96B02"/>
    <w:p w14:paraId="0DD0CA8E" w14:textId="1C45D0C6" w:rsidR="00E96B02" w:rsidRDefault="00E96B02" w:rsidP="003C2A0D">
      <w:pPr>
        <w:pStyle w:val="Heading3"/>
      </w:pPr>
      <w:r>
        <w:t>Module 7: Working with Libraries (Days 31-35)</w:t>
      </w:r>
    </w:p>
    <w:p w14:paraId="1DF751C0" w14:textId="77777777" w:rsidR="00E96B02" w:rsidRDefault="00E96B02" w:rsidP="00E96B02">
      <w:r>
        <w:t xml:space="preserve">- Introduction to </w:t>
      </w:r>
      <w:proofErr w:type="spellStart"/>
      <w:r>
        <w:t>PyTorch</w:t>
      </w:r>
      <w:proofErr w:type="spellEnd"/>
    </w:p>
    <w:p w14:paraId="3407F403" w14:textId="77777777" w:rsidR="00E96B02" w:rsidRDefault="00E96B02" w:rsidP="00E96B02">
      <w:r>
        <w:t>- Machine Learning Libraries</w:t>
      </w:r>
    </w:p>
    <w:p w14:paraId="3028F8F3" w14:textId="77777777" w:rsidR="00E96B02" w:rsidRDefault="00E96B02" w:rsidP="00E96B02">
      <w:r>
        <w:t>- Practical Implementation</w:t>
      </w:r>
    </w:p>
    <w:p w14:paraId="2EE33E4C" w14:textId="77777777" w:rsidR="00E96B02" w:rsidRDefault="00E96B02" w:rsidP="00E96B02"/>
    <w:p w14:paraId="5ED9B00A" w14:textId="4DD31C5C" w:rsidR="00E96B02" w:rsidRDefault="00E96B02" w:rsidP="003C2A0D">
      <w:pPr>
        <w:pStyle w:val="Heading3"/>
      </w:pPr>
      <w:r>
        <w:t>Module 8: Web Development (Days 36-40)</w:t>
      </w:r>
    </w:p>
    <w:p w14:paraId="604365F1" w14:textId="77777777" w:rsidR="00E96B02" w:rsidRDefault="00E96B02" w:rsidP="00E96B02">
      <w:r>
        <w:t>- Django and Flask Basics</w:t>
      </w:r>
    </w:p>
    <w:p w14:paraId="14AAC77D" w14:textId="77777777" w:rsidR="00E96B02" w:rsidRDefault="00E96B02" w:rsidP="00E96B02">
      <w:r>
        <w:t>- Developing Web Applications</w:t>
      </w:r>
    </w:p>
    <w:p w14:paraId="76B3C054" w14:textId="77777777" w:rsidR="00E96B02" w:rsidRDefault="00E96B02" w:rsidP="00E96B02">
      <w:r>
        <w:lastRenderedPageBreak/>
        <w:t>- Deployment Basics</w:t>
      </w:r>
    </w:p>
    <w:p w14:paraId="68E64003" w14:textId="77777777" w:rsidR="00E96B02" w:rsidRDefault="00E96B02" w:rsidP="00E96B02"/>
    <w:p w14:paraId="6432A9B3" w14:textId="092D391F" w:rsidR="00E96B02" w:rsidRDefault="00E96B02" w:rsidP="003C2A0D">
      <w:pPr>
        <w:pStyle w:val="Heading3"/>
      </w:pPr>
      <w:r>
        <w:t>Month 3</w:t>
      </w:r>
    </w:p>
    <w:p w14:paraId="06A5267A" w14:textId="30E99C58" w:rsidR="00E96B02" w:rsidRDefault="00E96B02" w:rsidP="003C2A0D">
      <w:pPr>
        <w:pStyle w:val="Heading3"/>
      </w:pPr>
      <w:r>
        <w:t>Module 9: Business Intelligence (Days 41-45)</w:t>
      </w:r>
    </w:p>
    <w:p w14:paraId="08C1BFC2" w14:textId="77777777" w:rsidR="00E96B02" w:rsidRDefault="00E96B02" w:rsidP="00E96B02">
      <w:r>
        <w:t>- Introduction to BI with Python</w:t>
      </w:r>
    </w:p>
    <w:p w14:paraId="0BE63A1D" w14:textId="77777777" w:rsidR="00E96B02" w:rsidRDefault="00E96B02" w:rsidP="00E96B02">
      <w:r>
        <w:t>- Implementing BI Solutions</w:t>
      </w:r>
    </w:p>
    <w:p w14:paraId="1A502CB3" w14:textId="77777777" w:rsidR="00E96B02" w:rsidRDefault="00E96B02" w:rsidP="00E96B02">
      <w:r>
        <w:t>- Data Visualization</w:t>
      </w:r>
    </w:p>
    <w:p w14:paraId="10CF916B" w14:textId="77777777" w:rsidR="00E96B02" w:rsidRDefault="00E96B02" w:rsidP="00E96B02"/>
    <w:p w14:paraId="060A66CE" w14:textId="0603FD0F" w:rsidR="00E96B02" w:rsidRDefault="00E96B02" w:rsidP="003C2A0D">
      <w:pPr>
        <w:pStyle w:val="Heading3"/>
      </w:pPr>
      <w:r>
        <w:t>Module 10: Statistical Analysis (Days 46-50)</w:t>
      </w:r>
    </w:p>
    <w:p w14:paraId="58169166" w14:textId="77777777" w:rsidR="00E96B02" w:rsidRDefault="00E96B02" w:rsidP="00E96B02">
      <w:r>
        <w:t>- Python with R Integration</w:t>
      </w:r>
    </w:p>
    <w:p w14:paraId="74D4E878" w14:textId="77777777" w:rsidR="00E96B02" w:rsidRDefault="00E96B02" w:rsidP="00E96B02">
      <w:r>
        <w:t>- Statistical Models</w:t>
      </w:r>
    </w:p>
    <w:p w14:paraId="26E72B72" w14:textId="77777777" w:rsidR="00E96B02" w:rsidRDefault="00E96B02" w:rsidP="00E96B02">
      <w:r>
        <w:t>- Data Interpretation</w:t>
      </w:r>
    </w:p>
    <w:p w14:paraId="0D7A84F7" w14:textId="77777777" w:rsidR="00E96B02" w:rsidRDefault="00E96B02" w:rsidP="00E96B02"/>
    <w:p w14:paraId="304BB553" w14:textId="50815705" w:rsidR="00E96B02" w:rsidRDefault="00E96B02" w:rsidP="003C2A0D">
      <w:pPr>
        <w:pStyle w:val="Heading3"/>
      </w:pPr>
      <w:r>
        <w:t>Module 11: Web Scraping (Days 51-55)</w:t>
      </w:r>
    </w:p>
    <w:p w14:paraId="6377F077" w14:textId="77777777" w:rsidR="00E96B02" w:rsidRDefault="00E96B02" w:rsidP="00E96B02">
      <w:r>
        <w:t>- Web Scraping Techniques</w:t>
      </w:r>
    </w:p>
    <w:p w14:paraId="0B50F1BB" w14:textId="77777777" w:rsidR="00E96B02" w:rsidRDefault="00E96B02" w:rsidP="00E96B02">
      <w:r>
        <w:t>- Extracting Web Data</w:t>
      </w:r>
    </w:p>
    <w:p w14:paraId="3B564702" w14:textId="77777777" w:rsidR="00E96B02" w:rsidRDefault="00E96B02" w:rsidP="00E96B02">
      <w:r>
        <w:t>- Processing Scraped Data</w:t>
      </w:r>
    </w:p>
    <w:p w14:paraId="77EEFAC7" w14:textId="77777777" w:rsidR="00E96B02" w:rsidRDefault="00E96B02" w:rsidP="00E96B02"/>
    <w:p w14:paraId="2617A971" w14:textId="05A031D7" w:rsidR="00E96B02" w:rsidRDefault="00E96B02" w:rsidP="003C2A0D">
      <w:pPr>
        <w:pStyle w:val="Heading3"/>
      </w:pPr>
      <w:r>
        <w:t>Module 12: Desktop GUI (Days 56-60)</w:t>
      </w:r>
    </w:p>
    <w:p w14:paraId="74CC2558" w14:textId="77777777" w:rsidR="00E96B02" w:rsidRDefault="00E96B02" w:rsidP="00E96B02">
      <w:r>
        <w:t>- Introduction to GUI Applications</w:t>
      </w:r>
    </w:p>
    <w:p w14:paraId="56C1A43E" w14:textId="77777777" w:rsidR="00E96B02" w:rsidRDefault="00E96B02" w:rsidP="00E96B02">
      <w:r>
        <w:t>- Designing User Interfaces</w:t>
      </w:r>
    </w:p>
    <w:p w14:paraId="5DC6C15A" w14:textId="77777777" w:rsidR="00E96B02" w:rsidRDefault="00E96B02" w:rsidP="00E96B02">
      <w:r>
        <w:t>- Basic GUI Projects</w:t>
      </w:r>
    </w:p>
    <w:p w14:paraId="2CF489F0" w14:textId="77777777" w:rsidR="00E96B02" w:rsidRDefault="00E96B02" w:rsidP="00E96B02"/>
    <w:p w14:paraId="3C5C99C6" w14:textId="1759F139" w:rsidR="00E96B02" w:rsidRDefault="00E96B02" w:rsidP="00E2596A">
      <w:pPr>
        <w:pStyle w:val="Heading3"/>
      </w:pPr>
      <w:r>
        <w:t>Month 4</w:t>
      </w:r>
    </w:p>
    <w:p w14:paraId="478415C0" w14:textId="6DFCA462" w:rsidR="00E96B02" w:rsidRDefault="00E96B02" w:rsidP="00811A9C">
      <w:pPr>
        <w:pStyle w:val="Heading3"/>
      </w:pPr>
      <w:r>
        <w:t xml:space="preserve">Module 13: </w:t>
      </w:r>
      <w:proofErr w:type="spellStart"/>
      <w:r>
        <w:t>Microservices</w:t>
      </w:r>
      <w:proofErr w:type="spellEnd"/>
      <w:r>
        <w:t xml:space="preserve"> (Days 61-65)</w:t>
      </w:r>
    </w:p>
    <w:p w14:paraId="314331E8" w14:textId="77777777" w:rsidR="00E96B02" w:rsidRDefault="00E96B02" w:rsidP="00E96B02">
      <w:r>
        <w:t xml:space="preserve">- </w:t>
      </w:r>
      <w:proofErr w:type="spellStart"/>
      <w:r>
        <w:t>Microservices</w:t>
      </w:r>
      <w:proofErr w:type="spellEnd"/>
      <w:r>
        <w:t xml:space="preserve"> Basics</w:t>
      </w:r>
    </w:p>
    <w:p w14:paraId="79DE4BDF" w14:textId="77777777" w:rsidR="00E96B02" w:rsidRDefault="00E96B02" w:rsidP="00E96B02">
      <w:r>
        <w:t xml:space="preserve">- Developing </w:t>
      </w:r>
      <w:proofErr w:type="spellStart"/>
      <w:r>
        <w:t>Microservices</w:t>
      </w:r>
      <w:proofErr w:type="spellEnd"/>
    </w:p>
    <w:p w14:paraId="6011ABDC" w14:textId="77777777" w:rsidR="00E96B02" w:rsidRDefault="00E96B02" w:rsidP="00E96B02">
      <w:r>
        <w:t>- Deployment Strategies</w:t>
      </w:r>
    </w:p>
    <w:p w14:paraId="20FB0EE2" w14:textId="77777777" w:rsidR="00E96B02" w:rsidRDefault="00E96B02" w:rsidP="00E96B02"/>
    <w:p w14:paraId="5A76C685" w14:textId="508667A3" w:rsidR="00E96B02" w:rsidRDefault="00E96B02" w:rsidP="00811A9C">
      <w:pPr>
        <w:pStyle w:val="Heading3"/>
      </w:pPr>
      <w:r>
        <w:lastRenderedPageBreak/>
        <w:t>Module 14: Cloud Integration (Days 66-70)</w:t>
      </w:r>
    </w:p>
    <w:p w14:paraId="19AAD507" w14:textId="77777777" w:rsidR="00E96B02" w:rsidRDefault="00E96B02" w:rsidP="00E96B02">
      <w:r>
        <w:t>- AWS Lambda and S3</w:t>
      </w:r>
    </w:p>
    <w:p w14:paraId="49BB38EC" w14:textId="77777777" w:rsidR="00E96B02" w:rsidRDefault="00E96B02" w:rsidP="00E96B02">
      <w:r>
        <w:t>- Managing Cloud Workflows</w:t>
      </w:r>
    </w:p>
    <w:p w14:paraId="2E83853C" w14:textId="77777777" w:rsidR="00E96B02" w:rsidRDefault="00E96B02" w:rsidP="00E96B02">
      <w:r>
        <w:t>- Integration Techniques</w:t>
      </w:r>
    </w:p>
    <w:p w14:paraId="069B1DED" w14:textId="77777777" w:rsidR="00E96B02" w:rsidRDefault="00E96B02" w:rsidP="00E96B02"/>
    <w:p w14:paraId="07D7B962" w14:textId="1DB1382E" w:rsidR="00E96B02" w:rsidRDefault="00E96B02" w:rsidP="008515DF">
      <w:pPr>
        <w:pStyle w:val="Heading3"/>
      </w:pPr>
      <w:r>
        <w:t>Module 15: Database Management (Days 71-75)</w:t>
      </w:r>
    </w:p>
    <w:p w14:paraId="79EFA57C" w14:textId="77777777" w:rsidR="00E96B02" w:rsidRDefault="00E96B02" w:rsidP="00E96B02">
      <w:r>
        <w:t xml:space="preserve">- NoSQL Databases (MongoDB, </w:t>
      </w:r>
      <w:proofErr w:type="spellStart"/>
      <w:r>
        <w:t>DynamoDB</w:t>
      </w:r>
      <w:proofErr w:type="spellEnd"/>
      <w:r>
        <w:t>)</w:t>
      </w:r>
    </w:p>
    <w:p w14:paraId="79AC91C9" w14:textId="77777777" w:rsidR="00E96B02" w:rsidRDefault="00E96B02" w:rsidP="00E96B02">
      <w:r>
        <w:t>- Relational Databases (RDS, SQL)</w:t>
      </w:r>
    </w:p>
    <w:p w14:paraId="6C61C314" w14:textId="77777777" w:rsidR="00E96B02" w:rsidRDefault="00E96B02" w:rsidP="00E96B02">
      <w:r>
        <w:t>- Data Management Practices</w:t>
      </w:r>
    </w:p>
    <w:p w14:paraId="7D85C83A" w14:textId="77777777" w:rsidR="00E96B02" w:rsidRDefault="00E96B02" w:rsidP="00E96B02"/>
    <w:p w14:paraId="105F63EA" w14:textId="1F31825A" w:rsidR="00E96B02" w:rsidRDefault="00E96B02" w:rsidP="00AB34D5">
      <w:pPr>
        <w:pStyle w:val="Heading3"/>
      </w:pPr>
      <w:r>
        <w:t>Module 16: Messaging Services (Days 76-80)</w:t>
      </w:r>
    </w:p>
    <w:p w14:paraId="3688D1D0" w14:textId="77777777" w:rsidR="00E96B02" w:rsidRDefault="00E96B02" w:rsidP="00E96B02">
      <w:r>
        <w:t>- Implementing SNS and SQS</w:t>
      </w:r>
    </w:p>
    <w:p w14:paraId="39E5EF2E" w14:textId="77777777" w:rsidR="00E96B02" w:rsidRDefault="00E96B02" w:rsidP="00E96B02">
      <w:r>
        <w:t>- Message Queuing</w:t>
      </w:r>
    </w:p>
    <w:p w14:paraId="451590A7" w14:textId="77777777" w:rsidR="00E96B02" w:rsidRDefault="00E96B02" w:rsidP="00E96B02">
      <w:r>
        <w:t>- Notification Systems</w:t>
      </w:r>
    </w:p>
    <w:p w14:paraId="675B2172" w14:textId="77777777" w:rsidR="00E96B02" w:rsidRDefault="00E96B02" w:rsidP="00E96B02"/>
    <w:p w14:paraId="2E1EF6E5" w14:textId="49C8D7D5" w:rsidR="00E96B02" w:rsidRDefault="00E96B02" w:rsidP="003C5F8B">
      <w:pPr>
        <w:pStyle w:val="Heading3"/>
      </w:pPr>
      <w:r>
        <w:t>Projects (Integrated Learning)</w:t>
      </w:r>
    </w:p>
    <w:p w14:paraId="74F278EB" w14:textId="77777777" w:rsidR="00E96B02" w:rsidRDefault="00E96B02" w:rsidP="00E96B02">
      <w:r>
        <w:t>- E-commerce File Management (Weeks 9-10)</w:t>
      </w:r>
    </w:p>
    <w:p w14:paraId="1515C563" w14:textId="77777777" w:rsidR="00E96B02" w:rsidRDefault="00E96B02" w:rsidP="00E96B02">
      <w:r>
        <w:t xml:space="preserve">- AI </w:t>
      </w:r>
      <w:proofErr w:type="spellStart"/>
      <w:r>
        <w:t>Chatbot</w:t>
      </w:r>
      <w:proofErr w:type="spellEnd"/>
      <w:r>
        <w:t xml:space="preserve"> Development (Weeks 11-13)</w:t>
      </w:r>
    </w:p>
    <w:p w14:paraId="7F421DBC" w14:textId="77777777" w:rsidR="00E96B02" w:rsidRDefault="00E96B02" w:rsidP="00E96B02">
      <w:r>
        <w:t>- Cloud-Based Web Application (Weeks 14-16)</w:t>
      </w:r>
    </w:p>
    <w:p w14:paraId="267BAD09" w14:textId="77777777" w:rsidR="00E96B02" w:rsidRDefault="00E96B02" w:rsidP="00E96B02"/>
    <w:p w14:paraId="71A9EFEF" w14:textId="16A53FF5" w:rsidR="00E96B02" w:rsidRDefault="00E96B02" w:rsidP="00FD77FC">
      <w:pPr>
        <w:pStyle w:val="Heading3"/>
      </w:pPr>
      <w:bookmarkStart w:id="0" w:name="_GoBack"/>
      <w:bookmarkEnd w:id="0"/>
      <w:r>
        <w:t>Conclusion</w:t>
      </w:r>
    </w:p>
    <w:p w14:paraId="1F669079" w14:textId="77777777" w:rsidR="00E96B02" w:rsidRDefault="00E96B02" w:rsidP="00E96B02">
      <w:r>
        <w:t>- Final Assessment</w:t>
      </w:r>
    </w:p>
    <w:p w14:paraId="3CC1341F" w14:textId="77777777" w:rsidR="00E96B02" w:rsidRDefault="00E96B02" w:rsidP="00E96B02">
      <w:r>
        <w:t>- Project Showcase</w:t>
      </w:r>
    </w:p>
    <w:p w14:paraId="4BB84A8B" w14:textId="5AF94BA6" w:rsidR="002954E6" w:rsidRPr="00E96B02" w:rsidRDefault="00E96B02" w:rsidP="00E96B02">
      <w:r>
        <w:t>- Certificate Distribution</w:t>
      </w:r>
    </w:p>
    <w:sectPr w:rsidR="002954E6" w:rsidRPr="00E96B02" w:rsidSect="00E35947">
      <w:footerReference w:type="default" r:id="rId11"/>
      <w:pgSz w:w="12240" w:h="15840"/>
      <w:pgMar w:top="426" w:right="333" w:bottom="1134" w:left="709"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70690" w14:textId="77777777" w:rsidR="00226B28" w:rsidRDefault="00226B28">
      <w:pPr>
        <w:spacing w:line="240" w:lineRule="auto"/>
      </w:pPr>
      <w:r>
        <w:separator/>
      </w:r>
    </w:p>
  </w:endnote>
  <w:endnote w:type="continuationSeparator" w:id="0">
    <w:p w14:paraId="5CEDE1D9" w14:textId="77777777" w:rsidR="00226B28" w:rsidRDefault="00226B28">
      <w:pPr>
        <w:spacing w:line="240" w:lineRule="auto"/>
      </w:pPr>
      <w:r>
        <w:continuationSeparator/>
      </w:r>
    </w:p>
  </w:endnote>
  <w:endnote w:type="continuationNotice" w:id="1">
    <w:p w14:paraId="3018B1E0" w14:textId="77777777" w:rsidR="00226B28" w:rsidRDefault="00226B2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186409"/>
      <w:docPartObj>
        <w:docPartGallery w:val="Page Numbers (Bottom of Page)"/>
        <w:docPartUnique/>
      </w:docPartObj>
    </w:sdtPr>
    <w:sdtEndPr/>
    <w:sdtContent>
      <w:p w14:paraId="1BE7A890" w14:textId="47D6613B" w:rsidR="005C6D45" w:rsidRDefault="002F25A8">
        <w:pPr>
          <w:pStyle w:val="Footer"/>
          <w:jc w:val="right"/>
        </w:pPr>
        <w:r>
          <w:t xml:space="preserve">Page | </w:t>
        </w:r>
        <w:r>
          <w:fldChar w:fldCharType="begin"/>
        </w:r>
        <w:r>
          <w:instrText xml:space="preserve"> PAGE   \* MERGEFORMAT </w:instrText>
        </w:r>
        <w:r>
          <w:fldChar w:fldCharType="separate"/>
        </w:r>
        <w:r w:rsidR="00FD77FC">
          <w:rPr>
            <w:noProof/>
          </w:rPr>
          <w:t>8</w:t>
        </w:r>
        <w:r>
          <w:rPr>
            <w:noProof/>
          </w:rPr>
          <w:fldChar w:fldCharType="end"/>
        </w:r>
        <w:r>
          <w:t xml:space="preserve"> </w:t>
        </w:r>
      </w:p>
    </w:sdtContent>
  </w:sdt>
  <w:p w14:paraId="213A598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C6A75" w14:textId="77777777" w:rsidR="00226B28" w:rsidRDefault="00226B28">
      <w:pPr>
        <w:spacing w:line="240" w:lineRule="auto"/>
      </w:pPr>
      <w:r>
        <w:separator/>
      </w:r>
    </w:p>
  </w:footnote>
  <w:footnote w:type="continuationSeparator" w:id="0">
    <w:p w14:paraId="09B26BE3" w14:textId="77777777" w:rsidR="00226B28" w:rsidRDefault="00226B28">
      <w:pPr>
        <w:spacing w:line="240" w:lineRule="auto"/>
      </w:pPr>
      <w:r>
        <w:continuationSeparator/>
      </w:r>
    </w:p>
  </w:footnote>
  <w:footnote w:type="continuationNotice" w:id="1">
    <w:p w14:paraId="18148E72" w14:textId="77777777" w:rsidR="00226B28" w:rsidRDefault="00226B28">
      <w:pPr>
        <w:spacing w:before="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2885780"/>
    <w:multiLevelType w:val="hybridMultilevel"/>
    <w:tmpl w:val="191E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8D3"/>
    <w:rsid w:val="00016748"/>
    <w:rsid w:val="0006567E"/>
    <w:rsid w:val="000760DB"/>
    <w:rsid w:val="000B7D2B"/>
    <w:rsid w:val="000F00E7"/>
    <w:rsid w:val="0016766E"/>
    <w:rsid w:val="00170063"/>
    <w:rsid w:val="00175643"/>
    <w:rsid w:val="001B2338"/>
    <w:rsid w:val="00203A1C"/>
    <w:rsid w:val="002061A9"/>
    <w:rsid w:val="002151C3"/>
    <w:rsid w:val="00217B64"/>
    <w:rsid w:val="00226B28"/>
    <w:rsid w:val="00235579"/>
    <w:rsid w:val="00257FAA"/>
    <w:rsid w:val="00263938"/>
    <w:rsid w:val="002954E6"/>
    <w:rsid w:val="002D0C6B"/>
    <w:rsid w:val="002E78EB"/>
    <w:rsid w:val="002F25A8"/>
    <w:rsid w:val="003407A9"/>
    <w:rsid w:val="00340DC9"/>
    <w:rsid w:val="00350BD5"/>
    <w:rsid w:val="00372A33"/>
    <w:rsid w:val="003A7C75"/>
    <w:rsid w:val="003B0E48"/>
    <w:rsid w:val="003B4E87"/>
    <w:rsid w:val="003C2A0D"/>
    <w:rsid w:val="003C5F8B"/>
    <w:rsid w:val="00441C39"/>
    <w:rsid w:val="00444F02"/>
    <w:rsid w:val="00490CC6"/>
    <w:rsid w:val="004F05F9"/>
    <w:rsid w:val="004F0A4A"/>
    <w:rsid w:val="005509B2"/>
    <w:rsid w:val="005556DB"/>
    <w:rsid w:val="005C6D45"/>
    <w:rsid w:val="005D58F7"/>
    <w:rsid w:val="00617D63"/>
    <w:rsid w:val="00643D1A"/>
    <w:rsid w:val="00674588"/>
    <w:rsid w:val="00681DAB"/>
    <w:rsid w:val="006A7B57"/>
    <w:rsid w:val="006D42B6"/>
    <w:rsid w:val="006D44C5"/>
    <w:rsid w:val="00713672"/>
    <w:rsid w:val="0073562D"/>
    <w:rsid w:val="007B07DE"/>
    <w:rsid w:val="007C3EA4"/>
    <w:rsid w:val="00811A9C"/>
    <w:rsid w:val="00820F18"/>
    <w:rsid w:val="008270A2"/>
    <w:rsid w:val="008515DF"/>
    <w:rsid w:val="00853F77"/>
    <w:rsid w:val="00885CE1"/>
    <w:rsid w:val="008907FF"/>
    <w:rsid w:val="008B696C"/>
    <w:rsid w:val="008B6BEE"/>
    <w:rsid w:val="008F78D7"/>
    <w:rsid w:val="009200C1"/>
    <w:rsid w:val="00930EFB"/>
    <w:rsid w:val="00980085"/>
    <w:rsid w:val="00997127"/>
    <w:rsid w:val="009C3B20"/>
    <w:rsid w:val="009D216F"/>
    <w:rsid w:val="009D3248"/>
    <w:rsid w:val="009E308F"/>
    <w:rsid w:val="009E6A38"/>
    <w:rsid w:val="009F6154"/>
    <w:rsid w:val="00A032B5"/>
    <w:rsid w:val="00A231DF"/>
    <w:rsid w:val="00A65E8A"/>
    <w:rsid w:val="00A87896"/>
    <w:rsid w:val="00AB34D5"/>
    <w:rsid w:val="00AC1EE7"/>
    <w:rsid w:val="00AC5F50"/>
    <w:rsid w:val="00B106BF"/>
    <w:rsid w:val="00B650C6"/>
    <w:rsid w:val="00B804AD"/>
    <w:rsid w:val="00BA05A7"/>
    <w:rsid w:val="00BA63C2"/>
    <w:rsid w:val="00BB577D"/>
    <w:rsid w:val="00BC6939"/>
    <w:rsid w:val="00BE1875"/>
    <w:rsid w:val="00BE45C8"/>
    <w:rsid w:val="00BF2331"/>
    <w:rsid w:val="00BF7463"/>
    <w:rsid w:val="00BF776C"/>
    <w:rsid w:val="00C30889"/>
    <w:rsid w:val="00C55892"/>
    <w:rsid w:val="00C90A2E"/>
    <w:rsid w:val="00CC5861"/>
    <w:rsid w:val="00CF0F39"/>
    <w:rsid w:val="00D30B81"/>
    <w:rsid w:val="00D3649E"/>
    <w:rsid w:val="00D65327"/>
    <w:rsid w:val="00DD5C75"/>
    <w:rsid w:val="00DF0FDA"/>
    <w:rsid w:val="00E142DA"/>
    <w:rsid w:val="00E16F51"/>
    <w:rsid w:val="00E2596A"/>
    <w:rsid w:val="00E35947"/>
    <w:rsid w:val="00E96B02"/>
    <w:rsid w:val="00EB0B6E"/>
    <w:rsid w:val="00EE70C1"/>
    <w:rsid w:val="00EF0AAA"/>
    <w:rsid w:val="00F108D3"/>
    <w:rsid w:val="00F169E1"/>
    <w:rsid w:val="00F40D1F"/>
    <w:rsid w:val="00F77B79"/>
    <w:rsid w:val="00F866A8"/>
    <w:rsid w:val="00FB35C9"/>
    <w:rsid w:val="00FB5B59"/>
    <w:rsid w:val="00FC318F"/>
    <w:rsid w:val="00FD1D72"/>
    <w:rsid w:val="00FD77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F716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59662626">
      <w:bodyDiv w:val="1"/>
      <w:marLeft w:val="0"/>
      <w:marRight w:val="0"/>
      <w:marTop w:val="0"/>
      <w:marBottom w:val="0"/>
      <w:divBdr>
        <w:top w:val="none" w:sz="0" w:space="0" w:color="auto"/>
        <w:left w:val="none" w:sz="0" w:space="0" w:color="auto"/>
        <w:bottom w:val="none" w:sz="0" w:space="0" w:color="auto"/>
        <w:right w:val="none" w:sz="0" w:space="0" w:color="auto"/>
      </w:divBdr>
    </w:div>
    <w:div w:id="220024338">
      <w:bodyDiv w:val="1"/>
      <w:marLeft w:val="0"/>
      <w:marRight w:val="0"/>
      <w:marTop w:val="0"/>
      <w:marBottom w:val="0"/>
      <w:divBdr>
        <w:top w:val="none" w:sz="0" w:space="0" w:color="auto"/>
        <w:left w:val="none" w:sz="0" w:space="0" w:color="auto"/>
        <w:bottom w:val="none" w:sz="0" w:space="0" w:color="auto"/>
        <w:right w:val="none" w:sz="0" w:space="0" w:color="auto"/>
      </w:divBdr>
    </w:div>
    <w:div w:id="249194255">
      <w:bodyDiv w:val="1"/>
      <w:marLeft w:val="0"/>
      <w:marRight w:val="0"/>
      <w:marTop w:val="0"/>
      <w:marBottom w:val="0"/>
      <w:divBdr>
        <w:top w:val="none" w:sz="0" w:space="0" w:color="auto"/>
        <w:left w:val="none" w:sz="0" w:space="0" w:color="auto"/>
        <w:bottom w:val="none" w:sz="0" w:space="0" w:color="auto"/>
        <w:right w:val="none" w:sz="0" w:space="0" w:color="auto"/>
      </w:divBdr>
    </w:div>
    <w:div w:id="272596139">
      <w:bodyDiv w:val="1"/>
      <w:marLeft w:val="0"/>
      <w:marRight w:val="0"/>
      <w:marTop w:val="0"/>
      <w:marBottom w:val="0"/>
      <w:divBdr>
        <w:top w:val="none" w:sz="0" w:space="0" w:color="auto"/>
        <w:left w:val="none" w:sz="0" w:space="0" w:color="auto"/>
        <w:bottom w:val="none" w:sz="0" w:space="0" w:color="auto"/>
        <w:right w:val="none" w:sz="0" w:space="0" w:color="auto"/>
      </w:divBdr>
    </w:div>
    <w:div w:id="283587659">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42768634">
      <w:bodyDiv w:val="1"/>
      <w:marLeft w:val="0"/>
      <w:marRight w:val="0"/>
      <w:marTop w:val="0"/>
      <w:marBottom w:val="0"/>
      <w:divBdr>
        <w:top w:val="none" w:sz="0" w:space="0" w:color="auto"/>
        <w:left w:val="none" w:sz="0" w:space="0" w:color="auto"/>
        <w:bottom w:val="none" w:sz="0" w:space="0" w:color="auto"/>
        <w:right w:val="none" w:sz="0" w:space="0" w:color="auto"/>
      </w:divBdr>
    </w:div>
    <w:div w:id="603801629">
      <w:bodyDiv w:val="1"/>
      <w:marLeft w:val="0"/>
      <w:marRight w:val="0"/>
      <w:marTop w:val="0"/>
      <w:marBottom w:val="0"/>
      <w:divBdr>
        <w:top w:val="none" w:sz="0" w:space="0" w:color="auto"/>
        <w:left w:val="none" w:sz="0" w:space="0" w:color="auto"/>
        <w:bottom w:val="none" w:sz="0" w:space="0" w:color="auto"/>
        <w:right w:val="none" w:sz="0" w:space="0" w:color="auto"/>
      </w:divBdr>
    </w:div>
    <w:div w:id="1010761733">
      <w:bodyDiv w:val="1"/>
      <w:marLeft w:val="0"/>
      <w:marRight w:val="0"/>
      <w:marTop w:val="0"/>
      <w:marBottom w:val="0"/>
      <w:divBdr>
        <w:top w:val="none" w:sz="0" w:space="0" w:color="auto"/>
        <w:left w:val="none" w:sz="0" w:space="0" w:color="auto"/>
        <w:bottom w:val="none" w:sz="0" w:space="0" w:color="auto"/>
        <w:right w:val="none" w:sz="0" w:space="0" w:color="auto"/>
      </w:divBdr>
    </w:div>
    <w:div w:id="1165245186">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17564609">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29813526">
      <w:bodyDiv w:val="1"/>
      <w:marLeft w:val="0"/>
      <w:marRight w:val="0"/>
      <w:marTop w:val="0"/>
      <w:marBottom w:val="0"/>
      <w:divBdr>
        <w:top w:val="none" w:sz="0" w:space="0" w:color="auto"/>
        <w:left w:val="none" w:sz="0" w:space="0" w:color="auto"/>
        <w:bottom w:val="none" w:sz="0" w:space="0" w:color="auto"/>
        <w:right w:val="none" w:sz="0" w:space="0" w:color="auto"/>
      </w:divBdr>
    </w:div>
    <w:div w:id="1526485107">
      <w:bodyDiv w:val="1"/>
      <w:marLeft w:val="0"/>
      <w:marRight w:val="0"/>
      <w:marTop w:val="0"/>
      <w:marBottom w:val="0"/>
      <w:divBdr>
        <w:top w:val="none" w:sz="0" w:space="0" w:color="auto"/>
        <w:left w:val="none" w:sz="0" w:space="0" w:color="auto"/>
        <w:bottom w:val="none" w:sz="0" w:space="0" w:color="auto"/>
        <w:right w:val="none" w:sz="0" w:space="0" w:color="auto"/>
      </w:divBdr>
    </w:div>
    <w:div w:id="1527984907">
      <w:bodyDiv w:val="1"/>
      <w:marLeft w:val="0"/>
      <w:marRight w:val="0"/>
      <w:marTop w:val="0"/>
      <w:marBottom w:val="0"/>
      <w:divBdr>
        <w:top w:val="none" w:sz="0" w:space="0" w:color="auto"/>
        <w:left w:val="none" w:sz="0" w:space="0" w:color="auto"/>
        <w:bottom w:val="none" w:sz="0" w:space="0" w:color="auto"/>
        <w:right w:val="none" w:sz="0" w:space="0" w:color="auto"/>
      </w:divBdr>
    </w:div>
    <w:div w:id="1547596483">
      <w:bodyDiv w:val="1"/>
      <w:marLeft w:val="0"/>
      <w:marRight w:val="0"/>
      <w:marTop w:val="0"/>
      <w:marBottom w:val="0"/>
      <w:divBdr>
        <w:top w:val="none" w:sz="0" w:space="0" w:color="auto"/>
        <w:left w:val="none" w:sz="0" w:space="0" w:color="auto"/>
        <w:bottom w:val="none" w:sz="0" w:space="0" w:color="auto"/>
        <w:right w:val="none" w:sz="0" w:space="0" w:color="auto"/>
      </w:divBdr>
    </w:div>
    <w:div w:id="1570262535">
      <w:bodyDiv w:val="1"/>
      <w:marLeft w:val="0"/>
      <w:marRight w:val="0"/>
      <w:marTop w:val="0"/>
      <w:marBottom w:val="0"/>
      <w:divBdr>
        <w:top w:val="none" w:sz="0" w:space="0" w:color="auto"/>
        <w:left w:val="none" w:sz="0" w:space="0" w:color="auto"/>
        <w:bottom w:val="none" w:sz="0" w:space="0" w:color="auto"/>
        <w:right w:val="none" w:sz="0" w:space="0" w:color="auto"/>
      </w:divBdr>
    </w:div>
    <w:div w:id="1632443725">
      <w:bodyDiv w:val="1"/>
      <w:marLeft w:val="0"/>
      <w:marRight w:val="0"/>
      <w:marTop w:val="0"/>
      <w:marBottom w:val="0"/>
      <w:divBdr>
        <w:top w:val="none" w:sz="0" w:space="0" w:color="auto"/>
        <w:left w:val="none" w:sz="0" w:space="0" w:color="auto"/>
        <w:bottom w:val="none" w:sz="0" w:space="0" w:color="auto"/>
        <w:right w:val="none" w:sz="0" w:space="0" w:color="auto"/>
      </w:divBdr>
    </w:div>
    <w:div w:id="1654942552">
      <w:bodyDiv w:val="1"/>
      <w:marLeft w:val="0"/>
      <w:marRight w:val="0"/>
      <w:marTop w:val="0"/>
      <w:marBottom w:val="0"/>
      <w:divBdr>
        <w:top w:val="none" w:sz="0" w:space="0" w:color="auto"/>
        <w:left w:val="none" w:sz="0" w:space="0" w:color="auto"/>
        <w:bottom w:val="none" w:sz="0" w:space="0" w:color="auto"/>
        <w:right w:val="none" w:sz="0" w:space="0" w:color="auto"/>
      </w:divBdr>
    </w:div>
    <w:div w:id="1729835890">
      <w:bodyDiv w:val="1"/>
      <w:marLeft w:val="0"/>
      <w:marRight w:val="0"/>
      <w:marTop w:val="0"/>
      <w:marBottom w:val="0"/>
      <w:divBdr>
        <w:top w:val="none" w:sz="0" w:space="0" w:color="auto"/>
        <w:left w:val="none" w:sz="0" w:space="0" w:color="auto"/>
        <w:bottom w:val="none" w:sz="0" w:space="0" w:color="auto"/>
        <w:right w:val="none" w:sz="0" w:space="0" w:color="auto"/>
      </w:divBdr>
    </w:div>
    <w:div w:id="1813910390">
      <w:bodyDiv w:val="1"/>
      <w:marLeft w:val="0"/>
      <w:marRight w:val="0"/>
      <w:marTop w:val="0"/>
      <w:marBottom w:val="0"/>
      <w:divBdr>
        <w:top w:val="none" w:sz="0" w:space="0" w:color="auto"/>
        <w:left w:val="none" w:sz="0" w:space="0" w:color="auto"/>
        <w:bottom w:val="none" w:sz="0" w:space="0" w:color="auto"/>
        <w:right w:val="none" w:sz="0" w:space="0" w:color="auto"/>
      </w:divBdr>
    </w:div>
    <w:div w:id="1829010231">
      <w:bodyDiv w:val="1"/>
      <w:marLeft w:val="0"/>
      <w:marRight w:val="0"/>
      <w:marTop w:val="0"/>
      <w:marBottom w:val="0"/>
      <w:divBdr>
        <w:top w:val="none" w:sz="0" w:space="0" w:color="auto"/>
        <w:left w:val="none" w:sz="0" w:space="0" w:color="auto"/>
        <w:bottom w:val="none" w:sz="0" w:space="0" w:color="auto"/>
        <w:right w:val="none" w:sz="0" w:space="0" w:color="auto"/>
      </w:divBdr>
    </w:div>
    <w:div w:id="1872958372">
      <w:bodyDiv w:val="1"/>
      <w:marLeft w:val="0"/>
      <w:marRight w:val="0"/>
      <w:marTop w:val="0"/>
      <w:marBottom w:val="0"/>
      <w:divBdr>
        <w:top w:val="none" w:sz="0" w:space="0" w:color="auto"/>
        <w:left w:val="none" w:sz="0" w:space="0" w:color="auto"/>
        <w:bottom w:val="none" w:sz="0" w:space="0" w:color="auto"/>
        <w:right w:val="none" w:sz="0" w:space="0" w:color="auto"/>
      </w:divBdr>
    </w:div>
    <w:div w:id="1945190523">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e\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6125987-2D9D-47DD-8F91-4D74F69F0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8</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2025-05-14T04:39:00Z</dcterms:created>
  <dcterms:modified xsi:type="dcterms:W3CDTF">2025-07-16T06:45:00Z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09fc833c-0a40-4ff0-8d19-866de35b2dff</vt:lpwstr>
  </property>
</Properties>
</file>